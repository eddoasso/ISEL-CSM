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EC6" w:rsidRDefault="000B443F">
      <w:pPr>
        <w:pStyle w:val="CP-CapaCabecalho"/>
      </w:pPr>
      <w:r>
        <w:rPr>
          <w:noProof/>
          <w:lang w:val="pt-PT" w:eastAsia="pt-PT"/>
        </w:rPr>
        <w:drawing>
          <wp:inline distT="0" distB="0" distL="0" distR="0">
            <wp:extent cx="3152775" cy="1552575"/>
            <wp:effectExtent l="0" t="0" r="0" b="0"/>
            <wp:docPr id="8" name="Picture 8" descr="C:\Users\gonca\AppData\Local\Microsoft\Windows\INetCache\Content.Word\logo_ISEL_principal_150dpi_RGB.5553848a413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nca\AppData\Local\Microsoft\Windows\INetCache\Content.Word\logo_ISEL_principal_150dpi_RGB.5553848a413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" t="15105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C6" w:rsidRPr="00DA3B15" w:rsidRDefault="007E1C6B" w:rsidP="001C7400">
      <w:pPr>
        <w:pStyle w:val="CP-CapaCabecalho"/>
        <w:rPr>
          <w:sz w:val="32"/>
          <w:szCs w:val="32"/>
        </w:rPr>
      </w:pPr>
      <w:r w:rsidRPr="00DA3B15">
        <w:rPr>
          <w:sz w:val="32"/>
          <w:szCs w:val="32"/>
        </w:rPr>
        <w:t>IN</w:t>
      </w:r>
      <w:r w:rsidR="000B443F" w:rsidRPr="00DA3B15">
        <w:rPr>
          <w:sz w:val="32"/>
          <w:szCs w:val="32"/>
        </w:rPr>
        <w:t>STITUTO SUPERIOR DE ENGENHARIA DE LISBOA</w:t>
      </w:r>
    </w:p>
    <w:p w:rsidR="000B443F" w:rsidRDefault="000B443F" w:rsidP="000B443F">
      <w:pPr>
        <w:pStyle w:val="TE-Normal"/>
        <w:jc w:val="center"/>
      </w:pPr>
    </w:p>
    <w:p w:rsidR="00DA3B15" w:rsidRDefault="00DA3B15" w:rsidP="000B443F">
      <w:pPr>
        <w:pStyle w:val="TE-Normal"/>
        <w:jc w:val="center"/>
      </w:pPr>
    </w:p>
    <w:p w:rsidR="000B443F" w:rsidRPr="00DA3B15" w:rsidRDefault="000B443F" w:rsidP="001C7400">
      <w:pPr>
        <w:pStyle w:val="TE-Normal"/>
        <w:ind w:firstLine="0"/>
        <w:jc w:val="center"/>
        <w:rPr>
          <w:sz w:val="32"/>
          <w:szCs w:val="32"/>
        </w:rPr>
      </w:pPr>
      <w:r w:rsidRPr="00DA3B15">
        <w:rPr>
          <w:sz w:val="32"/>
          <w:szCs w:val="32"/>
        </w:rPr>
        <w:t>Licenciatura Engenharia informática e multimédia</w:t>
      </w:r>
    </w:p>
    <w:p w:rsidR="00DA3B15" w:rsidRPr="00DA3B15" w:rsidRDefault="00DA3B15" w:rsidP="000B443F">
      <w:pPr>
        <w:pStyle w:val="TE-Normal"/>
        <w:ind w:firstLine="0"/>
        <w:jc w:val="center"/>
        <w:rPr>
          <w:sz w:val="28"/>
          <w:szCs w:val="28"/>
        </w:rPr>
      </w:pPr>
    </w:p>
    <w:p w:rsidR="001C7400" w:rsidRPr="001C7400" w:rsidRDefault="006F0391" w:rsidP="006F0391">
      <w:pPr>
        <w:pStyle w:val="TE-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1C7400" w:rsidRPr="001C7400">
        <w:rPr>
          <w:sz w:val="28"/>
          <w:szCs w:val="28"/>
        </w:rPr>
        <w:t xml:space="preserve">Trabalho </w:t>
      </w:r>
      <w:r w:rsidR="000B1CBE">
        <w:rPr>
          <w:sz w:val="28"/>
          <w:szCs w:val="28"/>
        </w:rPr>
        <w:t>2</w:t>
      </w:r>
    </w:p>
    <w:p w:rsidR="00DA3B15" w:rsidRDefault="00DA3B15" w:rsidP="00DA3B15">
      <w:pPr>
        <w:pStyle w:val="TE-Normal"/>
        <w:ind w:firstLine="0"/>
      </w:pPr>
    </w:p>
    <w:p w:rsidR="00F84DAE" w:rsidRDefault="00F84DAE" w:rsidP="00DA3B15">
      <w:pPr>
        <w:pStyle w:val="TE-Normal"/>
        <w:ind w:firstLine="0"/>
      </w:pPr>
    </w:p>
    <w:p w:rsidR="00F84DAE" w:rsidRDefault="00F84DAE" w:rsidP="00DA3B15">
      <w:pPr>
        <w:pStyle w:val="TE-Normal"/>
        <w:ind w:firstLine="0"/>
      </w:pPr>
    </w:p>
    <w:p w:rsidR="00DA3B15" w:rsidRDefault="00DA3B15" w:rsidP="000B443F">
      <w:pPr>
        <w:pStyle w:val="TE-Normal"/>
        <w:ind w:firstLine="0"/>
        <w:jc w:val="center"/>
      </w:pPr>
    </w:p>
    <w:p w:rsidR="00DA3B15" w:rsidRPr="00BF30E6" w:rsidRDefault="00BF30E6" w:rsidP="00F84DAE">
      <w:pPr>
        <w:pStyle w:val="TE-Normal"/>
        <w:ind w:firstLine="0"/>
        <w:jc w:val="center"/>
        <w:rPr>
          <w:b/>
          <w:color w:val="1F4E79" w:themeColor="accent5" w:themeShade="80"/>
          <w:sz w:val="60"/>
          <w:szCs w:val="60"/>
        </w:rPr>
      </w:pPr>
      <w:r w:rsidRPr="00BF30E6">
        <w:rPr>
          <w:b/>
          <w:color w:val="1F4E79" w:themeColor="accent5" w:themeShade="80"/>
          <w:sz w:val="60"/>
          <w:szCs w:val="60"/>
        </w:rPr>
        <w:t>Codificação Sinais Multimédia</w:t>
      </w:r>
    </w:p>
    <w:p w:rsidR="00DA3B15" w:rsidRDefault="00DA3B15" w:rsidP="001C7400">
      <w:pPr>
        <w:pStyle w:val="TE-Normal"/>
        <w:ind w:firstLine="0"/>
        <w:jc w:val="left"/>
      </w:pPr>
    </w:p>
    <w:p w:rsidR="001C7400" w:rsidRDefault="001C7400" w:rsidP="001C7400">
      <w:pPr>
        <w:pStyle w:val="TE-Normal"/>
        <w:ind w:firstLine="0"/>
        <w:jc w:val="left"/>
      </w:pPr>
    </w:p>
    <w:p w:rsidR="00DA3B15" w:rsidRDefault="00DA3B15" w:rsidP="000B443F">
      <w:pPr>
        <w:pStyle w:val="TE-Normal"/>
        <w:ind w:firstLine="0"/>
      </w:pPr>
    </w:p>
    <w:p w:rsidR="001C7400" w:rsidRDefault="001C7400" w:rsidP="00445EDB">
      <w:pPr>
        <w:pStyle w:val="TE-Normal"/>
        <w:ind w:firstLine="0"/>
        <w:rPr>
          <w:b/>
        </w:rPr>
      </w:pPr>
    </w:p>
    <w:p w:rsidR="00717E61" w:rsidRDefault="00717E61" w:rsidP="00445EDB">
      <w:pPr>
        <w:pStyle w:val="TE-Normal"/>
        <w:ind w:firstLine="0"/>
        <w:rPr>
          <w:b/>
        </w:rPr>
      </w:pPr>
    </w:p>
    <w:p w:rsidR="00DA3B15" w:rsidRPr="000B443F" w:rsidRDefault="000B443F" w:rsidP="00445EDB">
      <w:pPr>
        <w:pStyle w:val="TE-Normal"/>
        <w:ind w:firstLine="0"/>
        <w:rPr>
          <w:b/>
        </w:rPr>
      </w:pPr>
      <w:r w:rsidRPr="000B443F">
        <w:rPr>
          <w:b/>
        </w:rPr>
        <w:t>Docentes:</w:t>
      </w:r>
    </w:p>
    <w:p w:rsidR="00DA3B15" w:rsidRDefault="00717E61" w:rsidP="00BF30E6">
      <w:pPr>
        <w:pStyle w:val="TE-Normal"/>
        <w:ind w:firstLine="0"/>
      </w:pPr>
      <w:r>
        <w:t>José Nascimento</w:t>
      </w:r>
    </w:p>
    <w:p w:rsidR="00DA3B15" w:rsidRDefault="00DA3B15" w:rsidP="000B443F">
      <w:pPr>
        <w:pStyle w:val="TE-Normal"/>
        <w:ind w:firstLine="0"/>
        <w:jc w:val="left"/>
        <w:rPr>
          <w:b/>
        </w:rPr>
      </w:pPr>
    </w:p>
    <w:p w:rsidR="00DA3B15" w:rsidRPr="00913321" w:rsidRDefault="000B443F" w:rsidP="00DA3B15">
      <w:pPr>
        <w:pStyle w:val="TE-Normal"/>
        <w:ind w:firstLine="0"/>
        <w:jc w:val="left"/>
        <w:rPr>
          <w:b/>
        </w:rPr>
      </w:pPr>
      <w:r w:rsidRPr="000B443F">
        <w:rPr>
          <w:b/>
        </w:rPr>
        <w:t>Trabalho realizado por:</w:t>
      </w:r>
    </w:p>
    <w:p w:rsidR="00DA3B15" w:rsidRDefault="000B443F" w:rsidP="00DA3B15">
      <w:pPr>
        <w:pStyle w:val="TE-Normal"/>
        <w:ind w:firstLine="0"/>
        <w:jc w:val="left"/>
      </w:pPr>
      <w:r>
        <w:t>Miguel Távora Nº45102</w:t>
      </w:r>
    </w:p>
    <w:p w:rsidR="00DA3B15" w:rsidRDefault="000B443F" w:rsidP="00F84DAE">
      <w:pPr>
        <w:pStyle w:val="TE-Normal"/>
        <w:ind w:firstLine="0"/>
        <w:jc w:val="left"/>
      </w:pPr>
      <w:r>
        <w:t>João Cunha Nº45412</w:t>
      </w:r>
    </w:p>
    <w:p w:rsidR="00A22491" w:rsidRDefault="00BF30E6" w:rsidP="00F84DAE">
      <w:pPr>
        <w:pStyle w:val="TE-Normal"/>
        <w:ind w:firstLine="0"/>
        <w:jc w:val="left"/>
      </w:pPr>
      <w:r>
        <w:t>Arman Freitas Nº45414</w:t>
      </w:r>
    </w:p>
    <w:sdt>
      <w:sdtPr>
        <w:rPr>
          <w:b w:val="0"/>
          <w:sz w:val="24"/>
          <w:szCs w:val="20"/>
        </w:rPr>
        <w:id w:val="-15284738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22491" w:rsidRDefault="00A22491" w:rsidP="00A22491">
          <w:pPr>
            <w:pStyle w:val="Ttulo1"/>
          </w:pPr>
          <w:r>
            <w:t>Sumário</w:t>
          </w:r>
        </w:p>
        <w:p w:rsidR="00A22491" w:rsidRDefault="00A2249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46252" w:history="1">
            <w:r w:rsidRPr="004E4A24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491" w:rsidRDefault="001B492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PT" w:eastAsia="pt-PT"/>
            </w:rPr>
          </w:pPr>
          <w:hyperlink w:anchor="_Toc6146253" w:history="1">
            <w:r w:rsidR="00A22491" w:rsidRPr="004E4A24">
              <w:rPr>
                <w:rStyle w:val="Hiperligao"/>
                <w:noProof/>
              </w:rPr>
              <w:t>Função gera_huffman</w:t>
            </w:r>
            <w:r w:rsidR="00A22491">
              <w:rPr>
                <w:noProof/>
                <w:webHidden/>
              </w:rPr>
              <w:tab/>
            </w:r>
            <w:r w:rsidR="00A22491">
              <w:rPr>
                <w:noProof/>
                <w:webHidden/>
              </w:rPr>
              <w:fldChar w:fldCharType="begin"/>
            </w:r>
            <w:r w:rsidR="00A22491">
              <w:rPr>
                <w:noProof/>
                <w:webHidden/>
              </w:rPr>
              <w:instrText xml:space="preserve"> PAGEREF _Toc6146253 \h </w:instrText>
            </w:r>
            <w:r w:rsidR="00A22491">
              <w:rPr>
                <w:noProof/>
                <w:webHidden/>
              </w:rPr>
            </w:r>
            <w:r w:rsidR="00A22491">
              <w:rPr>
                <w:noProof/>
                <w:webHidden/>
              </w:rPr>
              <w:fldChar w:fldCharType="separate"/>
            </w:r>
            <w:r w:rsidR="00A22491">
              <w:rPr>
                <w:noProof/>
                <w:webHidden/>
              </w:rPr>
              <w:t>5</w:t>
            </w:r>
            <w:r w:rsidR="00A22491">
              <w:rPr>
                <w:noProof/>
                <w:webHidden/>
              </w:rPr>
              <w:fldChar w:fldCharType="end"/>
            </w:r>
          </w:hyperlink>
        </w:p>
        <w:p w:rsidR="00A22491" w:rsidRDefault="001B492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PT" w:eastAsia="pt-PT"/>
            </w:rPr>
          </w:pPr>
          <w:hyperlink w:anchor="_Toc6146254" w:history="1">
            <w:r w:rsidR="00A22491" w:rsidRPr="004E4A24">
              <w:rPr>
                <w:rStyle w:val="Hiperligao"/>
                <w:noProof/>
              </w:rPr>
              <w:t>Função Codifica</w:t>
            </w:r>
            <w:r w:rsidR="00A22491">
              <w:rPr>
                <w:noProof/>
                <w:webHidden/>
              </w:rPr>
              <w:tab/>
            </w:r>
            <w:r w:rsidR="00A22491">
              <w:rPr>
                <w:noProof/>
                <w:webHidden/>
              </w:rPr>
              <w:fldChar w:fldCharType="begin"/>
            </w:r>
            <w:r w:rsidR="00A22491">
              <w:rPr>
                <w:noProof/>
                <w:webHidden/>
              </w:rPr>
              <w:instrText xml:space="preserve"> PAGEREF _Toc6146254 \h </w:instrText>
            </w:r>
            <w:r w:rsidR="00A22491">
              <w:rPr>
                <w:noProof/>
                <w:webHidden/>
              </w:rPr>
            </w:r>
            <w:r w:rsidR="00A22491">
              <w:rPr>
                <w:noProof/>
                <w:webHidden/>
              </w:rPr>
              <w:fldChar w:fldCharType="separate"/>
            </w:r>
            <w:r w:rsidR="00A22491">
              <w:rPr>
                <w:noProof/>
                <w:webHidden/>
              </w:rPr>
              <w:t>7</w:t>
            </w:r>
            <w:r w:rsidR="00A22491">
              <w:rPr>
                <w:noProof/>
                <w:webHidden/>
              </w:rPr>
              <w:fldChar w:fldCharType="end"/>
            </w:r>
          </w:hyperlink>
        </w:p>
        <w:p w:rsidR="00A22491" w:rsidRDefault="001B492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PT" w:eastAsia="pt-PT"/>
            </w:rPr>
          </w:pPr>
          <w:hyperlink w:anchor="_Toc6146255" w:history="1">
            <w:r w:rsidR="00A22491" w:rsidRPr="004E4A24">
              <w:rPr>
                <w:rStyle w:val="Hiperligao"/>
                <w:noProof/>
                <w:lang w:val="pt-PT"/>
              </w:rPr>
              <w:t>Função Descodifica</w:t>
            </w:r>
            <w:r w:rsidR="00A22491">
              <w:rPr>
                <w:noProof/>
                <w:webHidden/>
              </w:rPr>
              <w:tab/>
            </w:r>
            <w:r w:rsidR="00A22491">
              <w:rPr>
                <w:noProof/>
                <w:webHidden/>
              </w:rPr>
              <w:fldChar w:fldCharType="begin"/>
            </w:r>
            <w:r w:rsidR="00A22491">
              <w:rPr>
                <w:noProof/>
                <w:webHidden/>
              </w:rPr>
              <w:instrText xml:space="preserve"> PAGEREF _Toc6146255 \h </w:instrText>
            </w:r>
            <w:r w:rsidR="00A22491">
              <w:rPr>
                <w:noProof/>
                <w:webHidden/>
              </w:rPr>
            </w:r>
            <w:r w:rsidR="00A22491">
              <w:rPr>
                <w:noProof/>
                <w:webHidden/>
              </w:rPr>
              <w:fldChar w:fldCharType="separate"/>
            </w:r>
            <w:r w:rsidR="00A22491">
              <w:rPr>
                <w:noProof/>
                <w:webHidden/>
              </w:rPr>
              <w:t>9</w:t>
            </w:r>
            <w:r w:rsidR="00A22491">
              <w:rPr>
                <w:noProof/>
                <w:webHidden/>
              </w:rPr>
              <w:fldChar w:fldCharType="end"/>
            </w:r>
          </w:hyperlink>
        </w:p>
        <w:p w:rsidR="00A22491" w:rsidRDefault="00A22491">
          <w:r>
            <w:rPr>
              <w:b/>
              <w:bCs/>
            </w:rPr>
            <w:fldChar w:fldCharType="end"/>
          </w:r>
        </w:p>
      </w:sdtContent>
    </w:sdt>
    <w:p w:rsidR="00A22491" w:rsidRDefault="00A22491" w:rsidP="00A22491">
      <w:pPr>
        <w:pStyle w:val="TE-Normal"/>
      </w:pPr>
      <w:r>
        <w:br w:type="page"/>
      </w:r>
    </w:p>
    <w:p w:rsidR="00A22491" w:rsidRPr="00A22491" w:rsidRDefault="00A22491" w:rsidP="00A22491">
      <w:pPr>
        <w:pStyle w:val="Ttulo1"/>
      </w:pPr>
      <w:r w:rsidRPr="00A22491">
        <w:lastRenderedPageBreak/>
        <w:t>Índice de Ilustrações</w:t>
      </w:r>
    </w:p>
    <w:p w:rsidR="00A22491" w:rsidRDefault="00A22491">
      <w:pPr>
        <w:spacing w:line="240" w:lineRule="auto"/>
        <w:ind w:firstLine="0"/>
        <w:jc w:val="left"/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</w:p>
    <w:p w:rsidR="00A22491" w:rsidRDefault="001B492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hyperlink w:anchor="_Toc6146184" w:history="1">
        <w:r w:rsidR="00A22491" w:rsidRPr="00F80ED2">
          <w:rPr>
            <w:rStyle w:val="Hiperligao"/>
            <w:noProof/>
          </w:rPr>
          <w:t>Figura 1 Descodificação da palavra</w:t>
        </w:r>
        <w:r w:rsidR="00A22491">
          <w:rPr>
            <w:noProof/>
            <w:webHidden/>
          </w:rPr>
          <w:tab/>
        </w:r>
        <w:r w:rsidR="00A22491">
          <w:rPr>
            <w:noProof/>
            <w:webHidden/>
          </w:rPr>
          <w:fldChar w:fldCharType="begin"/>
        </w:r>
        <w:r w:rsidR="00A22491">
          <w:rPr>
            <w:noProof/>
            <w:webHidden/>
          </w:rPr>
          <w:instrText xml:space="preserve"> PAGEREF _Toc6146184 \h </w:instrText>
        </w:r>
        <w:r w:rsidR="00A22491">
          <w:rPr>
            <w:noProof/>
            <w:webHidden/>
          </w:rPr>
        </w:r>
        <w:r w:rsidR="00A22491">
          <w:rPr>
            <w:noProof/>
            <w:webHidden/>
          </w:rPr>
          <w:fldChar w:fldCharType="separate"/>
        </w:r>
        <w:r w:rsidR="00A22491">
          <w:rPr>
            <w:noProof/>
            <w:webHidden/>
          </w:rPr>
          <w:t>10</w:t>
        </w:r>
        <w:r w:rsidR="00A22491">
          <w:rPr>
            <w:noProof/>
            <w:webHidden/>
          </w:rPr>
          <w:fldChar w:fldCharType="end"/>
        </w:r>
      </w:hyperlink>
    </w:p>
    <w:p w:rsidR="00A22491" w:rsidRDefault="00A22491">
      <w:pPr>
        <w:spacing w:line="240" w:lineRule="auto"/>
        <w:ind w:firstLine="0"/>
        <w:jc w:val="left"/>
        <w:rPr>
          <w:sz w:val="26"/>
          <w:lang w:val="pt-PT"/>
        </w:rPr>
      </w:pPr>
      <w:r>
        <w:fldChar w:fldCharType="end"/>
      </w:r>
    </w:p>
    <w:p w:rsidR="00717E61" w:rsidRPr="00A22491" w:rsidRDefault="00A22491" w:rsidP="00A22491">
      <w:pPr>
        <w:spacing w:line="240" w:lineRule="auto"/>
        <w:ind w:firstLine="0"/>
        <w:jc w:val="left"/>
        <w:rPr>
          <w:sz w:val="26"/>
          <w:lang w:val="pt-PT"/>
        </w:rPr>
      </w:pPr>
      <w:r>
        <w:br w:type="page"/>
      </w:r>
    </w:p>
    <w:p w:rsidR="007F5773" w:rsidRPr="00786E48" w:rsidRDefault="00786E48" w:rsidP="00786E48">
      <w:pPr>
        <w:pStyle w:val="Ttulo1"/>
      </w:pPr>
      <w:r>
        <w:lastRenderedPageBreak/>
        <w:t>Introdução</w:t>
      </w:r>
    </w:p>
    <w:p w:rsidR="00D348C0" w:rsidRPr="006C2416" w:rsidRDefault="00D348C0" w:rsidP="006C7B44">
      <w:pPr>
        <w:pStyle w:val="TE-Normal"/>
        <w:rPr>
          <w:lang w:val="pt-BR"/>
        </w:rPr>
      </w:pPr>
    </w:p>
    <w:p w:rsidR="00D348C0" w:rsidRPr="00D348C0" w:rsidRDefault="00717E61" w:rsidP="00D348C0">
      <w:pPr>
        <w:pStyle w:val="TE-Normal"/>
        <w:spacing w:line="480" w:lineRule="auto"/>
        <w:ind w:firstLine="709"/>
        <w:rPr>
          <w:sz w:val="24"/>
          <w:lang w:val="pt-BR"/>
        </w:rPr>
      </w:pPr>
      <w:r w:rsidRPr="00D348C0">
        <w:rPr>
          <w:sz w:val="24"/>
          <w:lang w:val="pt-BR"/>
        </w:rPr>
        <w:t>O</w:t>
      </w:r>
      <w:r w:rsidR="007F5773" w:rsidRPr="00D348C0">
        <w:rPr>
          <w:sz w:val="24"/>
          <w:lang w:val="pt-BR"/>
        </w:rPr>
        <w:t xml:space="preserve"> </w:t>
      </w:r>
      <w:r w:rsidR="00D348C0" w:rsidRPr="00D348C0">
        <w:rPr>
          <w:sz w:val="24"/>
          <w:lang w:val="pt-BR"/>
        </w:rPr>
        <w:t xml:space="preserve">presente </w:t>
      </w:r>
      <w:r w:rsidR="007F5773" w:rsidRPr="00D348C0">
        <w:rPr>
          <w:sz w:val="24"/>
          <w:lang w:val="pt-BR"/>
        </w:rPr>
        <w:t xml:space="preserve">trabalho foi </w:t>
      </w:r>
      <w:r w:rsidR="00D348C0" w:rsidRPr="00D348C0">
        <w:rPr>
          <w:sz w:val="24"/>
          <w:lang w:val="pt-BR"/>
        </w:rPr>
        <w:t>nos proposto</w:t>
      </w:r>
      <w:r w:rsidR="001E7B40" w:rsidRPr="00D348C0">
        <w:rPr>
          <w:sz w:val="24"/>
          <w:lang w:val="pt-BR"/>
        </w:rPr>
        <w:t xml:space="preserve"> com o </w:t>
      </w:r>
      <w:r w:rsidRPr="00D348C0">
        <w:rPr>
          <w:sz w:val="24"/>
          <w:lang w:val="pt-BR"/>
        </w:rPr>
        <w:t>objetivo</w:t>
      </w:r>
      <w:r w:rsidR="001E7B40" w:rsidRPr="00D348C0">
        <w:rPr>
          <w:sz w:val="24"/>
          <w:lang w:val="pt-BR"/>
        </w:rPr>
        <w:t xml:space="preserve"> de</w:t>
      </w:r>
      <w:r w:rsidR="00A8510A" w:rsidRPr="00D348C0">
        <w:rPr>
          <w:sz w:val="24"/>
          <w:lang w:val="pt-BR"/>
        </w:rPr>
        <w:t xml:space="preserve"> </w:t>
      </w:r>
      <w:r w:rsidR="00D348C0" w:rsidRPr="00D348C0">
        <w:rPr>
          <w:sz w:val="24"/>
          <w:lang w:val="pt-BR"/>
        </w:rPr>
        <w:t>aperfeiçoar as</w:t>
      </w:r>
      <w:r w:rsidRPr="00D348C0">
        <w:rPr>
          <w:sz w:val="24"/>
          <w:lang w:val="pt-BR"/>
        </w:rPr>
        <w:t xml:space="preserve"> habilidades do grupo no que toca á construção de algoritmos</w:t>
      </w:r>
      <w:r w:rsidR="00D348C0" w:rsidRPr="00D348C0">
        <w:rPr>
          <w:sz w:val="24"/>
          <w:lang w:val="pt-BR"/>
        </w:rPr>
        <w:t xml:space="preserve">. Insidindo </w:t>
      </w:r>
      <w:r w:rsidRPr="00D348C0">
        <w:rPr>
          <w:sz w:val="24"/>
          <w:lang w:val="pt-BR"/>
        </w:rPr>
        <w:t>este trabalho na compressão e desco</w:t>
      </w:r>
      <w:r w:rsidR="009A1A87" w:rsidRPr="00D348C0">
        <w:rPr>
          <w:sz w:val="24"/>
          <w:lang w:val="pt-BR"/>
        </w:rPr>
        <w:t>mpressão de diversos tipos de ficheiros</w:t>
      </w:r>
      <w:r w:rsidR="00D348C0" w:rsidRPr="00D348C0">
        <w:rPr>
          <w:sz w:val="24"/>
          <w:lang w:val="pt-BR"/>
        </w:rPr>
        <w:t xml:space="preserve"> (.txt, .mp3, etc.)</w:t>
      </w:r>
      <w:r w:rsidR="009A1A87" w:rsidRPr="00D348C0">
        <w:rPr>
          <w:sz w:val="24"/>
          <w:lang w:val="pt-BR"/>
        </w:rPr>
        <w:t xml:space="preserve">. </w:t>
      </w:r>
    </w:p>
    <w:p w:rsidR="00D348C0" w:rsidRPr="00D348C0" w:rsidRDefault="00D348C0" w:rsidP="00D348C0">
      <w:pPr>
        <w:pStyle w:val="TE-Normal"/>
        <w:spacing w:line="480" w:lineRule="auto"/>
        <w:ind w:firstLine="709"/>
        <w:rPr>
          <w:sz w:val="24"/>
          <w:lang w:val="pt-BR"/>
        </w:rPr>
      </w:pPr>
    </w:p>
    <w:p w:rsidR="00D348C0" w:rsidRDefault="00C947C9" w:rsidP="00D348C0">
      <w:pPr>
        <w:pStyle w:val="TE-Normal"/>
        <w:spacing w:line="480" w:lineRule="auto"/>
        <w:ind w:firstLine="709"/>
        <w:rPr>
          <w:sz w:val="24"/>
          <w:lang w:val="pt-BR"/>
        </w:rPr>
      </w:pPr>
      <w:r w:rsidRPr="00D348C0">
        <w:rPr>
          <w:sz w:val="24"/>
          <w:lang w:val="pt-BR"/>
        </w:rPr>
        <w:t xml:space="preserve">Neste trabalho utilizamos a codificação de Huffman, que </w:t>
      </w:r>
      <w:r w:rsidR="0008661A" w:rsidRPr="00D348C0">
        <w:rPr>
          <w:sz w:val="24"/>
          <w:lang w:val="pt-BR"/>
        </w:rPr>
        <w:t>não possuí</w:t>
      </w:r>
      <w:r w:rsidR="00D348C0">
        <w:rPr>
          <w:sz w:val="24"/>
          <w:lang w:val="pt-BR"/>
        </w:rPr>
        <w:t xml:space="preserve"> quaisquer</w:t>
      </w:r>
      <w:r w:rsidR="0008661A" w:rsidRPr="00D348C0">
        <w:rPr>
          <w:sz w:val="24"/>
          <w:lang w:val="pt-BR"/>
        </w:rPr>
        <w:t xml:space="preserve"> perdas e</w:t>
      </w:r>
      <w:r w:rsidR="00D348C0">
        <w:rPr>
          <w:sz w:val="24"/>
          <w:lang w:val="pt-BR"/>
        </w:rPr>
        <w:t>,</w:t>
      </w:r>
      <w:r w:rsidR="0008661A" w:rsidRPr="00D348C0">
        <w:rPr>
          <w:sz w:val="24"/>
          <w:lang w:val="pt-BR"/>
        </w:rPr>
        <w:t xml:space="preserve"> tem </w:t>
      </w:r>
      <w:r w:rsidR="006C7B44" w:rsidRPr="00D348C0">
        <w:rPr>
          <w:sz w:val="24"/>
          <w:lang w:val="pt-BR"/>
        </w:rPr>
        <w:t xml:space="preserve">uma </w:t>
      </w:r>
      <w:r w:rsidR="0008661A" w:rsidRPr="00D348C0">
        <w:rPr>
          <w:sz w:val="24"/>
          <w:lang w:val="pt-BR"/>
        </w:rPr>
        <w:t xml:space="preserve">baixa taxa de redundância. O algoritmo </w:t>
      </w:r>
      <w:r w:rsidRPr="00D348C0">
        <w:rPr>
          <w:sz w:val="24"/>
          <w:lang w:val="pt-BR"/>
        </w:rPr>
        <w:t xml:space="preserve">tira por base as probabilidades de cada </w:t>
      </w:r>
      <w:r w:rsidR="00D348C0" w:rsidRPr="00D348C0">
        <w:rPr>
          <w:sz w:val="24"/>
          <w:lang w:val="pt-BR"/>
        </w:rPr>
        <w:t>símbolo</w:t>
      </w:r>
      <w:r w:rsidRPr="00D348C0">
        <w:rPr>
          <w:sz w:val="24"/>
          <w:lang w:val="pt-BR"/>
        </w:rPr>
        <w:t xml:space="preserve"> na mensagem, con</w:t>
      </w:r>
      <w:r w:rsidR="00D348C0">
        <w:rPr>
          <w:sz w:val="24"/>
          <w:lang w:val="pt-BR"/>
        </w:rPr>
        <w:t>strui</w:t>
      </w:r>
      <w:r w:rsidRPr="00D348C0">
        <w:rPr>
          <w:sz w:val="24"/>
          <w:lang w:val="pt-BR"/>
        </w:rPr>
        <w:t>ndo</w:t>
      </w:r>
      <w:r w:rsidR="00D348C0">
        <w:rPr>
          <w:sz w:val="24"/>
          <w:lang w:val="pt-BR"/>
        </w:rPr>
        <w:t xml:space="preserve"> uma árvore.</w:t>
      </w:r>
    </w:p>
    <w:p w:rsidR="00BB044B" w:rsidRDefault="00D348C0" w:rsidP="00D348C0">
      <w:pPr>
        <w:pStyle w:val="TE-Normal"/>
        <w:spacing w:line="480" w:lineRule="auto"/>
        <w:ind w:firstLine="709"/>
        <w:rPr>
          <w:sz w:val="24"/>
          <w:lang w:val="pt-BR"/>
        </w:rPr>
      </w:pPr>
      <w:r>
        <w:rPr>
          <w:sz w:val="24"/>
          <w:lang w:val="pt-BR"/>
        </w:rPr>
        <w:t>Esta agrega</w:t>
      </w:r>
      <w:r w:rsidR="00C947C9" w:rsidRPr="00D348C0">
        <w:rPr>
          <w:sz w:val="24"/>
          <w:lang w:val="pt-BR"/>
        </w:rPr>
        <w:t xml:space="preserve"> sempre os últimos dois caracteres com menor número de ocorrências.</w:t>
      </w:r>
      <w:r w:rsidR="006C7B44" w:rsidRPr="00D348C0">
        <w:rPr>
          <w:sz w:val="24"/>
          <w:lang w:val="pt-BR"/>
        </w:rPr>
        <w:t xml:space="preserve"> R</w:t>
      </w:r>
      <w:r w:rsidR="00C947C9" w:rsidRPr="00D348C0">
        <w:rPr>
          <w:sz w:val="24"/>
          <w:lang w:val="pt-BR"/>
        </w:rPr>
        <w:t>ecolocando</w:t>
      </w:r>
      <w:r w:rsidR="006C7B44" w:rsidRPr="00D348C0">
        <w:rPr>
          <w:sz w:val="24"/>
          <w:lang w:val="pt-BR"/>
        </w:rPr>
        <w:t xml:space="preserve"> o novo caracter obtido lista</w:t>
      </w:r>
      <w:r w:rsidR="00C947C9" w:rsidRPr="00D348C0">
        <w:rPr>
          <w:sz w:val="24"/>
          <w:lang w:val="pt-BR"/>
        </w:rPr>
        <w:t xml:space="preserve"> </w:t>
      </w:r>
      <w:r w:rsidR="006C7B44" w:rsidRPr="00D348C0">
        <w:rPr>
          <w:sz w:val="24"/>
          <w:lang w:val="pt-BR"/>
        </w:rPr>
        <w:t>por</w:t>
      </w:r>
      <w:r w:rsidR="00C947C9" w:rsidRPr="00D348C0">
        <w:rPr>
          <w:sz w:val="24"/>
          <w:lang w:val="pt-BR"/>
        </w:rPr>
        <w:t xml:space="preserve"> ordem </w:t>
      </w:r>
      <w:r w:rsidR="006C7B44" w:rsidRPr="00D348C0">
        <w:rPr>
          <w:sz w:val="24"/>
          <w:lang w:val="pt-BR"/>
        </w:rPr>
        <w:t>de</w:t>
      </w:r>
      <w:r w:rsidR="00C947C9" w:rsidRPr="00D348C0">
        <w:rPr>
          <w:sz w:val="24"/>
          <w:lang w:val="pt-BR"/>
        </w:rPr>
        <w:t xml:space="preserve"> probabilidade</w:t>
      </w:r>
      <w:r w:rsidR="0008661A" w:rsidRPr="00D348C0">
        <w:rPr>
          <w:sz w:val="24"/>
          <w:lang w:val="pt-BR"/>
        </w:rPr>
        <w:t xml:space="preserve"> </w:t>
      </w:r>
      <w:r w:rsidR="00C947C9" w:rsidRPr="00D348C0">
        <w:rPr>
          <w:sz w:val="24"/>
          <w:lang w:val="pt-BR"/>
        </w:rPr>
        <w:t>sucessivamente até so ter dois caracteres</w:t>
      </w:r>
      <w:r w:rsidR="006C7B44" w:rsidRPr="00D348C0">
        <w:rPr>
          <w:sz w:val="24"/>
          <w:lang w:val="pt-BR"/>
        </w:rPr>
        <w:t xml:space="preserve"> com diversos simbolos agregado</w:t>
      </w:r>
      <w:r w:rsidR="00A401D0" w:rsidRPr="00D348C0">
        <w:rPr>
          <w:sz w:val="24"/>
          <w:lang w:val="pt-BR"/>
        </w:rPr>
        <w:t>s</w:t>
      </w:r>
      <w:r w:rsidR="0008661A" w:rsidRPr="00D348C0">
        <w:rPr>
          <w:sz w:val="24"/>
          <w:lang w:val="pt-BR"/>
        </w:rPr>
        <w:t>. Atribuindo-se então para cada aresta da árvore</w:t>
      </w:r>
      <w:r w:rsidR="00A401D0" w:rsidRPr="00D348C0">
        <w:rPr>
          <w:sz w:val="24"/>
          <w:lang w:val="pt-BR"/>
        </w:rPr>
        <w:t xml:space="preserve"> um digito binário</w:t>
      </w:r>
      <w:r>
        <w:rPr>
          <w:sz w:val="24"/>
          <w:lang w:val="pt-BR"/>
        </w:rPr>
        <w:t xml:space="preserve"> </w:t>
      </w:r>
      <w:r w:rsidR="00A401D0" w:rsidRPr="00D348C0">
        <w:rPr>
          <w:sz w:val="24"/>
          <w:lang w:val="pt-BR"/>
        </w:rPr>
        <w:t xml:space="preserve">(0 ou 1) sendo o código obtido quando é percorrida a árvore e anotando </w:t>
      </w:r>
      <w:r w:rsidR="00BA3204" w:rsidRPr="00D348C0">
        <w:rPr>
          <w:sz w:val="24"/>
          <w:lang w:val="pt-BR"/>
        </w:rPr>
        <w:t>nas arestas</w:t>
      </w:r>
      <w:r w:rsidR="00A401D0" w:rsidRPr="00D348C0">
        <w:rPr>
          <w:sz w:val="24"/>
          <w:lang w:val="pt-BR"/>
        </w:rPr>
        <w:t xml:space="preserve"> os digitos</w:t>
      </w:r>
      <w:r w:rsidR="00BA3204" w:rsidRPr="00D348C0">
        <w:rPr>
          <w:sz w:val="24"/>
          <w:lang w:val="pt-BR"/>
        </w:rPr>
        <w:t xml:space="preserve"> binários</w:t>
      </w:r>
      <w:r w:rsidR="00A401D0" w:rsidRPr="00D348C0">
        <w:rPr>
          <w:sz w:val="24"/>
          <w:lang w:val="pt-BR"/>
        </w:rPr>
        <w:t xml:space="preserve"> desde a raiz até as folhas que corresponde ao simbolo desejado.</w:t>
      </w:r>
      <w:r w:rsidR="00E37BDD" w:rsidRPr="00D348C0">
        <w:rPr>
          <w:sz w:val="24"/>
          <w:lang w:val="pt-BR"/>
        </w:rPr>
        <w:t xml:space="preserve"> </w:t>
      </w:r>
    </w:p>
    <w:p w:rsidR="00D348C0" w:rsidRPr="00D348C0" w:rsidRDefault="00D348C0" w:rsidP="00D348C0">
      <w:pPr>
        <w:pStyle w:val="TE-Normal"/>
        <w:spacing w:line="480" w:lineRule="auto"/>
        <w:ind w:firstLine="709"/>
        <w:rPr>
          <w:sz w:val="24"/>
          <w:lang w:val="pt-BR"/>
        </w:rPr>
      </w:pPr>
      <w:r>
        <w:rPr>
          <w:sz w:val="24"/>
          <w:lang w:val="pt-BR"/>
        </w:rPr>
        <w:t>É também nos pedido a descompressão através da árvore de Huffman. Ou seja, através de uma trama de números em binário, descodificar os mesmos para que consigamos ler a mensagem. Isto é feito por parte do receptor quando recebe a trama de bits. Este processo será demonstrado no desenvolvimento do trabalho.</w:t>
      </w:r>
    </w:p>
    <w:p w:rsidR="006C7B44" w:rsidRDefault="006C7B44" w:rsidP="006C7B44">
      <w:pPr>
        <w:pStyle w:val="TE-Normal"/>
        <w:ind w:firstLine="709"/>
        <w:rPr>
          <w:lang w:val="pt-BR"/>
        </w:rPr>
      </w:pPr>
    </w:p>
    <w:p w:rsidR="006C7B44" w:rsidRDefault="006C7B44" w:rsidP="006C7B44">
      <w:pPr>
        <w:pStyle w:val="TE-Normal"/>
        <w:ind w:firstLine="709"/>
        <w:rPr>
          <w:lang w:val="pt-BR"/>
        </w:rPr>
      </w:pPr>
    </w:p>
    <w:p w:rsidR="006C7B44" w:rsidRDefault="006C7B44" w:rsidP="006C7B44">
      <w:pPr>
        <w:pStyle w:val="TE-Normal"/>
        <w:ind w:firstLine="709"/>
        <w:rPr>
          <w:lang w:val="pt-BR"/>
        </w:rPr>
      </w:pPr>
    </w:p>
    <w:p w:rsidR="006C7B44" w:rsidRDefault="006C7B44" w:rsidP="006C7B44">
      <w:pPr>
        <w:pStyle w:val="TE-Normal"/>
        <w:ind w:firstLine="709"/>
        <w:rPr>
          <w:lang w:val="pt-BR"/>
        </w:rPr>
      </w:pPr>
    </w:p>
    <w:p w:rsidR="006C7B44" w:rsidRDefault="006C7B44" w:rsidP="006C7B44">
      <w:pPr>
        <w:pStyle w:val="TE-Normal"/>
        <w:ind w:firstLine="709"/>
        <w:rPr>
          <w:lang w:val="pt-BR"/>
        </w:rPr>
      </w:pPr>
    </w:p>
    <w:p w:rsidR="005642E9" w:rsidRDefault="005642E9" w:rsidP="00D348C0">
      <w:pPr>
        <w:pStyle w:val="TE-Normal"/>
        <w:ind w:firstLine="709"/>
        <w:rPr>
          <w:lang w:val="pt-BR"/>
        </w:rPr>
      </w:pPr>
    </w:p>
    <w:p w:rsidR="005642E9" w:rsidRDefault="00D348C0" w:rsidP="00D348C0">
      <w:pPr>
        <w:pStyle w:val="Ttulo1"/>
      </w:pPr>
      <w:bookmarkStart w:id="0" w:name="_Toc6146252"/>
      <w:r w:rsidRPr="00D348C0">
        <w:lastRenderedPageBreak/>
        <w:t>Desenvolvimento</w:t>
      </w:r>
      <w:bookmarkEnd w:id="0"/>
    </w:p>
    <w:p w:rsidR="005642E9" w:rsidRPr="00D348C0" w:rsidRDefault="004C58F6" w:rsidP="007968AA">
      <w:pPr>
        <w:pStyle w:val="Ttulo2"/>
      </w:pPr>
      <w:bookmarkStart w:id="1" w:name="_Toc6146253"/>
      <w:r w:rsidRPr="00D348C0">
        <w:t>Função gera_huffman</w:t>
      </w:r>
      <w:bookmarkEnd w:id="1"/>
    </w:p>
    <w:p w:rsidR="00F84DAE" w:rsidRDefault="00F84DAE" w:rsidP="003C691A">
      <w:pPr>
        <w:pStyle w:val="TE-Normal"/>
        <w:ind w:firstLine="709"/>
        <w:rPr>
          <w:lang w:val="pt-BR"/>
        </w:rPr>
      </w:pPr>
    </w:p>
    <w:p w:rsidR="00263727" w:rsidRDefault="005642E9" w:rsidP="00D348C0">
      <w:pPr>
        <w:pStyle w:val="TE-Normal"/>
        <w:spacing w:line="480" w:lineRule="auto"/>
        <w:ind w:firstLine="709"/>
        <w:rPr>
          <w:sz w:val="24"/>
          <w:lang w:val="pt-BR"/>
        </w:rPr>
      </w:pPr>
      <w:r w:rsidRPr="00D348C0">
        <w:rPr>
          <w:sz w:val="24"/>
          <w:lang w:val="pt-BR"/>
        </w:rPr>
        <w:t>Para a realização d</w:t>
      </w:r>
      <w:r w:rsidR="00BA3204" w:rsidRPr="00D348C0">
        <w:rPr>
          <w:sz w:val="24"/>
          <w:lang w:val="pt-BR"/>
        </w:rPr>
        <w:t xml:space="preserve">o primeiro </w:t>
      </w:r>
      <w:r w:rsidR="00263727">
        <w:rPr>
          <w:sz w:val="24"/>
          <w:lang w:val="pt-BR"/>
        </w:rPr>
        <w:t>exercício,</w:t>
      </w:r>
      <w:r w:rsidR="00D348C0">
        <w:rPr>
          <w:sz w:val="24"/>
          <w:lang w:val="pt-BR"/>
        </w:rPr>
        <w:t xml:space="preserve"> foi </w:t>
      </w:r>
      <w:r w:rsidR="00BA3204" w:rsidRPr="00D348C0">
        <w:rPr>
          <w:sz w:val="24"/>
          <w:lang w:val="pt-BR"/>
        </w:rPr>
        <w:t xml:space="preserve">necessário realizar a função que </w:t>
      </w:r>
      <w:r w:rsidR="00263727">
        <w:rPr>
          <w:sz w:val="24"/>
          <w:lang w:val="pt-BR"/>
        </w:rPr>
        <w:t>gera</w:t>
      </w:r>
      <w:r w:rsidR="00BA3204" w:rsidRPr="00D348C0">
        <w:rPr>
          <w:sz w:val="24"/>
          <w:lang w:val="pt-BR"/>
        </w:rPr>
        <w:t xml:space="preserve"> o código de huffman. </w:t>
      </w:r>
      <w:r w:rsidR="00263727">
        <w:rPr>
          <w:sz w:val="24"/>
          <w:lang w:val="pt-BR"/>
        </w:rPr>
        <w:t xml:space="preserve">De modo a construir </w:t>
      </w:r>
      <w:r w:rsidR="00BA3204" w:rsidRPr="00D348C0">
        <w:rPr>
          <w:sz w:val="24"/>
          <w:lang w:val="pt-BR"/>
        </w:rPr>
        <w:t xml:space="preserve">a função </w:t>
      </w:r>
      <w:r w:rsidR="00BA3204" w:rsidRPr="00263727">
        <w:rPr>
          <w:i/>
          <w:sz w:val="24"/>
          <w:lang w:val="pt-BR"/>
        </w:rPr>
        <w:t>gera_huffman</w:t>
      </w:r>
      <w:r w:rsidR="00263727" w:rsidRPr="00263727">
        <w:rPr>
          <w:sz w:val="24"/>
          <w:lang w:val="pt-BR"/>
        </w:rPr>
        <w:t>,</w:t>
      </w:r>
      <w:r w:rsidR="00BA3204" w:rsidRPr="00D348C0">
        <w:rPr>
          <w:sz w:val="24"/>
          <w:lang w:val="pt-BR"/>
        </w:rPr>
        <w:t xml:space="preserve"> primeiramente foi criada uma </w:t>
      </w:r>
      <w:r w:rsidR="00263727">
        <w:rPr>
          <w:sz w:val="24"/>
          <w:lang w:val="pt-BR"/>
        </w:rPr>
        <w:t xml:space="preserve">outra </w:t>
      </w:r>
      <w:r w:rsidR="00BA3204" w:rsidRPr="00D348C0">
        <w:rPr>
          <w:sz w:val="24"/>
          <w:lang w:val="pt-BR"/>
        </w:rPr>
        <w:t>função</w:t>
      </w:r>
      <w:r w:rsidR="00263727">
        <w:rPr>
          <w:sz w:val="24"/>
          <w:lang w:val="pt-BR"/>
        </w:rPr>
        <w:t>,</w:t>
      </w:r>
      <w:r w:rsidR="00BA3204" w:rsidRPr="00D348C0">
        <w:rPr>
          <w:sz w:val="24"/>
          <w:lang w:val="pt-BR"/>
        </w:rPr>
        <w:t xml:space="preserve"> </w:t>
      </w:r>
      <w:r w:rsidR="00BA3204" w:rsidRPr="00263727">
        <w:rPr>
          <w:i/>
          <w:sz w:val="24"/>
          <w:lang w:val="pt-BR"/>
        </w:rPr>
        <w:t>geraDicionario</w:t>
      </w:r>
      <w:r w:rsidR="00263727" w:rsidRPr="00263727">
        <w:rPr>
          <w:sz w:val="24"/>
          <w:lang w:val="pt-BR"/>
        </w:rPr>
        <w:t>,</w:t>
      </w:r>
      <w:r w:rsidR="00263727">
        <w:rPr>
          <w:sz w:val="24"/>
          <w:lang w:val="pt-BR"/>
        </w:rPr>
        <w:t xml:space="preserve"> esta tem como parâmetro a </w:t>
      </w:r>
      <w:r w:rsidR="00263727" w:rsidRPr="00263727">
        <w:rPr>
          <w:i/>
          <w:sz w:val="24"/>
          <w:lang w:val="pt-BR"/>
        </w:rPr>
        <w:t>string</w:t>
      </w:r>
      <w:r w:rsidR="00263727">
        <w:rPr>
          <w:sz w:val="24"/>
          <w:lang w:val="pt-BR"/>
        </w:rPr>
        <w:t xml:space="preserve"> a que se pretende aplicar o algoritmo de Huffman.</w:t>
      </w:r>
    </w:p>
    <w:p w:rsidR="00263727" w:rsidRDefault="00263727" w:rsidP="00D348C0">
      <w:pPr>
        <w:pStyle w:val="TE-Normal"/>
        <w:spacing w:line="480" w:lineRule="auto"/>
        <w:ind w:firstLine="709"/>
        <w:rPr>
          <w:sz w:val="24"/>
          <w:lang w:val="pt-BR"/>
        </w:rPr>
      </w:pPr>
      <w:r w:rsidRPr="00D348C0">
        <w:rPr>
          <w:sz w:val="24"/>
          <w:lang w:val="pt-BR"/>
        </w:rPr>
        <w:t>A partir</w:t>
      </w:r>
      <w:r>
        <w:rPr>
          <w:sz w:val="24"/>
          <w:lang w:val="pt-BR"/>
        </w:rPr>
        <w:t xml:space="preserve"> deste</w:t>
      </w:r>
      <w:r w:rsidR="00BA3204" w:rsidRPr="00D348C0">
        <w:rPr>
          <w:sz w:val="24"/>
          <w:lang w:val="pt-BR"/>
        </w:rPr>
        <w:t xml:space="preserve"> texto</w:t>
      </w:r>
      <w:r>
        <w:rPr>
          <w:sz w:val="24"/>
          <w:lang w:val="pt-BR"/>
        </w:rPr>
        <w:t>,</w:t>
      </w:r>
      <w:r w:rsidR="00BA3204" w:rsidRPr="00D348C0">
        <w:rPr>
          <w:sz w:val="24"/>
          <w:lang w:val="pt-BR"/>
        </w:rPr>
        <w:t xml:space="preserve"> </w:t>
      </w:r>
      <w:r>
        <w:rPr>
          <w:sz w:val="24"/>
          <w:lang w:val="pt-BR"/>
        </w:rPr>
        <w:t>é criada</w:t>
      </w:r>
      <w:r w:rsidR="00BA3204" w:rsidRPr="00D348C0">
        <w:rPr>
          <w:sz w:val="24"/>
          <w:lang w:val="pt-BR"/>
        </w:rPr>
        <w:t xml:space="preserve"> um</w:t>
      </w:r>
      <w:r>
        <w:rPr>
          <w:sz w:val="24"/>
          <w:lang w:val="pt-BR"/>
        </w:rPr>
        <w:t>a</w:t>
      </w:r>
      <w:r w:rsidR="00BA3204" w:rsidRPr="00D348C0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lista </w:t>
      </w:r>
      <w:r w:rsidR="00BA3204" w:rsidRPr="00D348C0">
        <w:rPr>
          <w:sz w:val="24"/>
          <w:lang w:val="pt-BR"/>
        </w:rPr>
        <w:t>com o n</w:t>
      </w:r>
      <w:r w:rsidR="00FC01EB" w:rsidRPr="00D348C0">
        <w:rPr>
          <w:sz w:val="24"/>
          <w:lang w:val="pt-BR"/>
        </w:rPr>
        <w:t>ú</w:t>
      </w:r>
      <w:r w:rsidR="00BA3204" w:rsidRPr="00D348C0">
        <w:rPr>
          <w:sz w:val="24"/>
          <w:lang w:val="pt-BR"/>
        </w:rPr>
        <w:t>mero de vezes</w:t>
      </w:r>
      <w:r w:rsidR="00FC01EB" w:rsidRPr="00D348C0">
        <w:rPr>
          <w:sz w:val="24"/>
          <w:lang w:val="pt-BR"/>
        </w:rPr>
        <w:t xml:space="preserve"> </w:t>
      </w:r>
      <w:r w:rsidR="00BA3204" w:rsidRPr="00D348C0">
        <w:rPr>
          <w:sz w:val="24"/>
          <w:lang w:val="pt-BR"/>
        </w:rPr>
        <w:t xml:space="preserve">que o </w:t>
      </w:r>
      <w:r w:rsidRPr="00D348C0">
        <w:rPr>
          <w:sz w:val="24"/>
          <w:lang w:val="pt-BR"/>
        </w:rPr>
        <w:t>car</w:t>
      </w:r>
      <w:r>
        <w:rPr>
          <w:sz w:val="24"/>
          <w:lang w:val="pt-BR"/>
        </w:rPr>
        <w:t>a</w:t>
      </w:r>
      <w:r w:rsidRPr="00D348C0">
        <w:rPr>
          <w:sz w:val="24"/>
          <w:lang w:val="pt-BR"/>
        </w:rPr>
        <w:t>ctere</w:t>
      </w:r>
      <w:r w:rsidR="00BA3204" w:rsidRPr="00D348C0">
        <w:rPr>
          <w:sz w:val="24"/>
          <w:lang w:val="pt-BR"/>
        </w:rPr>
        <w:t xml:space="preserve"> se repete</w:t>
      </w:r>
      <w:r>
        <w:rPr>
          <w:sz w:val="24"/>
          <w:lang w:val="pt-BR"/>
        </w:rPr>
        <w:t xml:space="preserve"> (frequência do caractere)</w:t>
      </w:r>
      <w:r w:rsidR="00BA3204" w:rsidRPr="00D348C0">
        <w:rPr>
          <w:sz w:val="24"/>
          <w:lang w:val="pt-BR"/>
        </w:rPr>
        <w:t xml:space="preserve"> e o car</w:t>
      </w:r>
      <w:r w:rsidR="00FC01EB" w:rsidRPr="00D348C0">
        <w:rPr>
          <w:sz w:val="24"/>
          <w:lang w:val="pt-BR"/>
        </w:rPr>
        <w:t>á</w:t>
      </w:r>
      <w:r>
        <w:rPr>
          <w:sz w:val="24"/>
          <w:lang w:val="pt-BR"/>
        </w:rPr>
        <w:t>cter correspondente. Após a construção</w:t>
      </w:r>
      <w:r w:rsidR="00BA3204" w:rsidRPr="00D348C0">
        <w:rPr>
          <w:sz w:val="24"/>
          <w:lang w:val="pt-BR"/>
        </w:rPr>
        <w:t xml:space="preserve"> </w:t>
      </w:r>
      <w:r>
        <w:rPr>
          <w:sz w:val="24"/>
          <w:lang w:val="pt-BR"/>
        </w:rPr>
        <w:t>desta lista, era indispensável criar outra</w:t>
      </w:r>
      <w:r w:rsidR="00BA3204" w:rsidRPr="00D348C0">
        <w:rPr>
          <w:sz w:val="24"/>
          <w:lang w:val="pt-BR"/>
        </w:rPr>
        <w:t xml:space="preserve"> função </w:t>
      </w:r>
      <w:r>
        <w:rPr>
          <w:sz w:val="24"/>
          <w:lang w:val="pt-BR"/>
        </w:rPr>
        <w:t>cujo seu objetivo é</w:t>
      </w:r>
      <w:r w:rsidR="00BA3204" w:rsidRPr="00D348C0">
        <w:rPr>
          <w:sz w:val="24"/>
          <w:lang w:val="pt-BR"/>
        </w:rPr>
        <w:t xml:space="preserve"> ordena</w:t>
      </w:r>
      <w:r>
        <w:rPr>
          <w:sz w:val="24"/>
          <w:lang w:val="pt-BR"/>
        </w:rPr>
        <w:t>r</w:t>
      </w:r>
      <w:r w:rsidR="00BA3204" w:rsidRPr="00D348C0">
        <w:rPr>
          <w:sz w:val="24"/>
          <w:lang w:val="pt-BR"/>
        </w:rPr>
        <w:t xml:space="preserve"> de forma crescente os caracteres</w:t>
      </w:r>
      <w:r w:rsidR="00FC01EB" w:rsidRPr="00D348C0">
        <w:rPr>
          <w:sz w:val="24"/>
          <w:lang w:val="pt-BR"/>
        </w:rPr>
        <w:t xml:space="preserve"> </w:t>
      </w:r>
      <w:r w:rsidR="00BA3204" w:rsidRPr="00D348C0">
        <w:rPr>
          <w:sz w:val="24"/>
          <w:lang w:val="pt-BR"/>
        </w:rPr>
        <w:t xml:space="preserve">por número de vezes que o mesmo se repete. </w:t>
      </w:r>
      <w:r>
        <w:rPr>
          <w:sz w:val="24"/>
          <w:lang w:val="pt-BR"/>
        </w:rPr>
        <w:t xml:space="preserve">Assim, criámos </w:t>
      </w:r>
      <w:r w:rsidR="00BA3204" w:rsidRPr="00D348C0">
        <w:rPr>
          <w:sz w:val="24"/>
          <w:lang w:val="pt-BR"/>
        </w:rPr>
        <w:t xml:space="preserve">a função </w:t>
      </w:r>
      <w:r w:rsidR="00BA3204" w:rsidRPr="00263727">
        <w:rPr>
          <w:i/>
          <w:sz w:val="24"/>
          <w:lang w:val="pt-BR"/>
        </w:rPr>
        <w:t>ordemCrescente</w:t>
      </w:r>
      <w:r w:rsidR="00BA3204" w:rsidRPr="00D348C0">
        <w:rPr>
          <w:sz w:val="24"/>
          <w:lang w:val="pt-BR"/>
        </w:rPr>
        <w:t>.</w:t>
      </w:r>
    </w:p>
    <w:p w:rsidR="00A80A00" w:rsidRPr="00D348C0" w:rsidRDefault="00263727" w:rsidP="00D348C0">
      <w:pPr>
        <w:pStyle w:val="TE-Normal"/>
        <w:spacing w:line="480" w:lineRule="auto"/>
        <w:ind w:firstLine="709"/>
        <w:rPr>
          <w:sz w:val="24"/>
          <w:lang w:val="pt-BR"/>
        </w:rPr>
      </w:pPr>
      <w:r>
        <w:rPr>
          <w:sz w:val="24"/>
          <w:lang w:val="pt-BR"/>
        </w:rPr>
        <w:t>A</w:t>
      </w:r>
      <w:r w:rsidR="00BA3204" w:rsidRPr="00D348C0">
        <w:rPr>
          <w:sz w:val="24"/>
          <w:lang w:val="pt-BR"/>
        </w:rPr>
        <w:t xml:space="preserve"> função </w:t>
      </w:r>
      <w:r w:rsidR="00BA3204" w:rsidRPr="00263727">
        <w:rPr>
          <w:i/>
          <w:sz w:val="24"/>
          <w:lang w:val="pt-BR"/>
        </w:rPr>
        <w:t>gera_huffman</w:t>
      </w:r>
      <w:r w:rsidR="00BA3204" w:rsidRPr="00D348C0">
        <w:rPr>
          <w:sz w:val="24"/>
          <w:lang w:val="pt-BR"/>
        </w:rPr>
        <w:t xml:space="preserve"> propriamente dita</w:t>
      </w:r>
      <w:r>
        <w:rPr>
          <w:sz w:val="24"/>
          <w:lang w:val="pt-BR"/>
        </w:rPr>
        <w:t>,</w:t>
      </w:r>
      <w:r w:rsidR="00BA3204" w:rsidRPr="00D348C0">
        <w:rPr>
          <w:sz w:val="24"/>
          <w:lang w:val="pt-BR"/>
        </w:rPr>
        <w:t xml:space="preserve"> gera </w:t>
      </w:r>
      <w:r>
        <w:rPr>
          <w:sz w:val="24"/>
          <w:lang w:val="pt-BR"/>
        </w:rPr>
        <w:t>a árvore que nos ajuda na codificação e, descodificação da mensagem</w:t>
      </w:r>
      <w:r w:rsidR="00BA3204" w:rsidRPr="00D348C0">
        <w:rPr>
          <w:sz w:val="24"/>
          <w:lang w:val="pt-BR"/>
        </w:rPr>
        <w:t>.</w:t>
      </w:r>
      <w:r w:rsidR="00FC01EB" w:rsidRPr="00D348C0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Esta </w:t>
      </w:r>
      <w:r w:rsidR="00BA3204" w:rsidRPr="00D348C0">
        <w:rPr>
          <w:sz w:val="24"/>
          <w:lang w:val="pt-BR"/>
        </w:rPr>
        <w:t xml:space="preserve">foi implementada </w:t>
      </w:r>
      <w:r>
        <w:rPr>
          <w:sz w:val="24"/>
          <w:lang w:val="pt-BR"/>
        </w:rPr>
        <w:t xml:space="preserve">utilizando recursividade, utilizando </w:t>
      </w:r>
      <w:r w:rsidR="00BA3204" w:rsidRPr="00D348C0">
        <w:rPr>
          <w:sz w:val="24"/>
          <w:lang w:val="pt-BR"/>
        </w:rPr>
        <w:t>a tabela</w:t>
      </w:r>
      <w:r w:rsidR="00011713">
        <w:rPr>
          <w:sz w:val="24"/>
          <w:lang w:val="pt-BR"/>
        </w:rPr>
        <w:t xml:space="preserve"> antes construída (retorno de </w:t>
      </w:r>
      <w:r w:rsidR="00011713" w:rsidRPr="00011713">
        <w:rPr>
          <w:i/>
          <w:sz w:val="24"/>
          <w:lang w:val="pt-BR"/>
        </w:rPr>
        <w:t>geraDicionario</w:t>
      </w:r>
      <w:r w:rsidR="00011713">
        <w:rPr>
          <w:sz w:val="24"/>
          <w:lang w:val="pt-BR"/>
        </w:rPr>
        <w:t>)</w:t>
      </w:r>
      <w:r w:rsidR="00BA3204" w:rsidRPr="00D348C0">
        <w:rPr>
          <w:sz w:val="24"/>
          <w:lang w:val="pt-BR"/>
        </w:rPr>
        <w:t xml:space="preserve"> como argumento,</w:t>
      </w:r>
      <w:r w:rsidR="00FC01EB" w:rsidRPr="00D348C0">
        <w:rPr>
          <w:sz w:val="24"/>
          <w:lang w:val="pt-BR"/>
        </w:rPr>
        <w:t xml:space="preserve"> </w:t>
      </w:r>
      <w:r w:rsidR="00BA3204" w:rsidRPr="00D348C0">
        <w:rPr>
          <w:sz w:val="24"/>
          <w:lang w:val="pt-BR"/>
        </w:rPr>
        <w:t>onde vai acrescentando a cada caracter um novo numero obtendo desta forma uma tabela.</w:t>
      </w:r>
    </w:p>
    <w:p w:rsidR="00BA3204" w:rsidRDefault="00BA3204" w:rsidP="00FC01EB">
      <w:pPr>
        <w:pStyle w:val="TE-Normal"/>
        <w:ind w:firstLine="709"/>
        <w:rPr>
          <w:lang w:val="pt-BR"/>
        </w:rPr>
      </w:pPr>
    </w:p>
    <w:p w:rsidR="00011713" w:rsidRDefault="00011713" w:rsidP="004C58F6">
      <w:pPr>
        <w:pStyle w:val="TE-Normal"/>
        <w:ind w:firstLine="0"/>
      </w:pPr>
    </w:p>
    <w:p w:rsidR="00011713" w:rsidRDefault="00011713" w:rsidP="004C58F6">
      <w:pPr>
        <w:pStyle w:val="TE-Normal"/>
        <w:ind w:firstLine="0"/>
      </w:pPr>
    </w:p>
    <w:p w:rsidR="00011713" w:rsidRDefault="00011713" w:rsidP="004C58F6">
      <w:pPr>
        <w:pStyle w:val="TE-Normal"/>
        <w:ind w:firstLine="0"/>
      </w:pPr>
    </w:p>
    <w:p w:rsidR="00A22491" w:rsidRDefault="00A22491" w:rsidP="004C58F6">
      <w:pPr>
        <w:pStyle w:val="TE-Normal"/>
        <w:ind w:firstLine="0"/>
      </w:pPr>
    </w:p>
    <w:p w:rsidR="00A22491" w:rsidRDefault="00A22491" w:rsidP="004C58F6">
      <w:pPr>
        <w:pStyle w:val="TE-Normal"/>
        <w:ind w:firstLine="0"/>
      </w:pPr>
    </w:p>
    <w:p w:rsidR="00A22491" w:rsidRDefault="00A22491" w:rsidP="004C58F6">
      <w:pPr>
        <w:pStyle w:val="TE-Normal"/>
        <w:ind w:firstLine="0"/>
      </w:pPr>
    </w:p>
    <w:p w:rsidR="00011713" w:rsidRDefault="00011713" w:rsidP="004C58F6">
      <w:pPr>
        <w:pStyle w:val="TE-Normal"/>
        <w:ind w:firstLine="0"/>
      </w:pPr>
    </w:p>
    <w:p w:rsidR="00011713" w:rsidRDefault="00011713" w:rsidP="004C58F6">
      <w:pPr>
        <w:pStyle w:val="TE-Normal"/>
        <w:ind w:firstLine="0"/>
      </w:pPr>
    </w:p>
    <w:p w:rsidR="00207214" w:rsidRPr="00011713" w:rsidRDefault="00011713" w:rsidP="00011713">
      <w:pPr>
        <w:pStyle w:val="TE-Normal"/>
        <w:spacing w:line="480" w:lineRule="auto"/>
        <w:ind w:firstLine="0"/>
        <w:rPr>
          <w:sz w:val="24"/>
          <w:lang w:val="pt-BR"/>
        </w:rPr>
      </w:pPr>
      <w:r w:rsidRPr="00011713">
        <w:rPr>
          <w:sz w:val="24"/>
        </w:rPr>
        <w:lastRenderedPageBreak/>
        <w:t xml:space="preserve">De seguida podemos verificar um exemplo de uma árvore de </w:t>
      </w:r>
      <w:proofErr w:type="spellStart"/>
      <w:r w:rsidRPr="00011713">
        <w:rPr>
          <w:sz w:val="24"/>
        </w:rPr>
        <w:t>Huffman</w:t>
      </w:r>
      <w:proofErr w:type="spellEnd"/>
      <w:r w:rsidRPr="00011713">
        <w:rPr>
          <w:sz w:val="24"/>
        </w:rPr>
        <w:t xml:space="preserve"> gerada, e, como o algoritmo em si funciona (explicado na introdução do trabalho)</w:t>
      </w:r>
      <w:r w:rsidRPr="00011713">
        <w:rPr>
          <w:sz w:val="24"/>
          <w:lang w:val="pt-BR"/>
        </w:rPr>
        <w:t xml:space="preserve">: </w:t>
      </w:r>
    </w:p>
    <w:p w:rsidR="00207214" w:rsidRDefault="00207214" w:rsidP="004C58F6">
      <w:pPr>
        <w:pStyle w:val="TE-Normal"/>
        <w:ind w:firstLine="0"/>
        <w:rPr>
          <w:lang w:val="pt-BR"/>
        </w:rPr>
      </w:pPr>
    </w:p>
    <w:p w:rsidR="004C58F6" w:rsidRDefault="00236FF4" w:rsidP="004C58F6">
      <w:pPr>
        <w:pStyle w:val="TE-Normal"/>
        <w:ind w:firstLine="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B20479F" wp14:editId="606872C1">
                <wp:simplePos x="0" y="0"/>
                <wp:positionH relativeFrom="column">
                  <wp:posOffset>-177165</wp:posOffset>
                </wp:positionH>
                <wp:positionV relativeFrom="paragraph">
                  <wp:posOffset>2835275</wp:posOffset>
                </wp:positionV>
                <wp:extent cx="57543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6FF4" w:rsidRPr="00236FF4" w:rsidRDefault="00236FF4" w:rsidP="00236FF4">
                            <w:pPr>
                              <w:pStyle w:val="Legenda"/>
                              <w:rPr>
                                <w:rFonts w:ascii="Times New Roman" w:hAnsi="Times New Roman"/>
                                <w:b w:val="0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1</w:t>
                            </w:r>
                            <w:r w:rsidRPr="00236FF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>Algoritmo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 xml:space="preserve"> de Huffman para 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>m</w:t>
                            </w:r>
                            <w:r w:rsidRPr="00236FF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>ensagem</w:t>
                            </w:r>
                            <w:proofErr w:type="spellEnd"/>
                            <w:r w:rsidRPr="00236FF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 xml:space="preserve"> “</w:t>
                            </w:r>
                            <w:proofErr w:type="spellStart"/>
                            <w:r w:rsidRPr="00236FF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>correspondente</w:t>
                            </w:r>
                            <w:proofErr w:type="spellEnd"/>
                            <w:r w:rsidRPr="00236FF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0479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3.95pt;margin-top:223.25pt;width:453.1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" stroked="f">
                <v:textbox style="mso-fit-shape-to-text:t" inset="0,0,0,0">
                  <w:txbxContent>
                    <w:p w:rsidR="00236FF4" w:rsidRPr="00236FF4" w:rsidRDefault="00236FF4" w:rsidP="00236FF4">
                      <w:pPr>
                        <w:pStyle w:val="Legenda"/>
                        <w:rPr>
                          <w:rFonts w:ascii="Times New Roman" w:hAnsi="Times New Roman"/>
                          <w:b w:val="0"/>
                          <w:noProof/>
                          <w:sz w:val="26"/>
                          <w:szCs w:val="26"/>
                        </w:rPr>
                      </w:pPr>
                      <w:r>
                        <w:t xml:space="preserve">Figura </w:t>
                      </w:r>
                      <w:r>
                        <w:t>1</w:t>
                      </w:r>
                      <w:r w:rsidRPr="00236FF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>Algoritmo</w:t>
                      </w:r>
                      <w:proofErr w:type="spellEnd"/>
                      <w:r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 xml:space="preserve"> de Huffman para a </w:t>
                      </w:r>
                      <w:proofErr w:type="spellStart"/>
                      <w:r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>m</w:t>
                      </w:r>
                      <w:r w:rsidRPr="00236FF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>ensagem</w:t>
                      </w:r>
                      <w:proofErr w:type="spellEnd"/>
                      <w:r w:rsidRPr="00236FF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 xml:space="preserve"> “</w:t>
                      </w:r>
                      <w:proofErr w:type="spellStart"/>
                      <w:r w:rsidRPr="00236FF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>correspondente</w:t>
                      </w:r>
                      <w:proofErr w:type="spellEnd"/>
                      <w:r w:rsidRPr="00236FF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>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11713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7099E981" wp14:editId="5BA00082">
            <wp:simplePos x="0" y="0"/>
            <wp:positionH relativeFrom="margin">
              <wp:align>center</wp:align>
            </wp:positionH>
            <wp:positionV relativeFrom="paragraph">
              <wp:posOffset>216484</wp:posOffset>
            </wp:positionV>
            <wp:extent cx="5754370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524" y="21520"/>
                <wp:lineTo x="2152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58F6" w:rsidRDefault="004C58F6" w:rsidP="004C58F6">
      <w:pPr>
        <w:pStyle w:val="TE-Normal"/>
        <w:ind w:firstLine="0"/>
        <w:rPr>
          <w:lang w:val="pt-BR"/>
        </w:rPr>
      </w:pPr>
      <w:r>
        <w:rPr>
          <w:lang w:val="pt-BR"/>
        </w:rPr>
        <w:t>.</w:t>
      </w:r>
    </w:p>
    <w:p w:rsidR="00BA3204" w:rsidRDefault="00BA3204" w:rsidP="00BA3204">
      <w:pPr>
        <w:pStyle w:val="TE-Normal"/>
        <w:ind w:firstLine="709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786E48" w:rsidRDefault="00786E48" w:rsidP="00B028A9">
      <w:pPr>
        <w:pStyle w:val="TE-Normal"/>
        <w:ind w:firstLine="0"/>
        <w:jc w:val="center"/>
        <w:rPr>
          <w:lang w:val="pt-BR"/>
        </w:rPr>
      </w:pPr>
    </w:p>
    <w:p w:rsidR="00786E48" w:rsidRDefault="00786E48" w:rsidP="00B028A9">
      <w:pPr>
        <w:pStyle w:val="TE-Normal"/>
        <w:ind w:firstLine="0"/>
        <w:jc w:val="center"/>
        <w:rPr>
          <w:lang w:val="pt-BR"/>
        </w:rPr>
      </w:pPr>
    </w:p>
    <w:p w:rsidR="00786E48" w:rsidRDefault="00786E48" w:rsidP="00B028A9">
      <w:pPr>
        <w:pStyle w:val="TE-Normal"/>
        <w:ind w:firstLine="0"/>
        <w:jc w:val="center"/>
        <w:rPr>
          <w:lang w:val="pt-BR"/>
        </w:rPr>
      </w:pPr>
    </w:p>
    <w:p w:rsidR="00786E48" w:rsidRDefault="00786E48" w:rsidP="00B028A9">
      <w:pPr>
        <w:pStyle w:val="TE-Normal"/>
        <w:ind w:firstLine="0"/>
        <w:jc w:val="center"/>
        <w:rPr>
          <w:lang w:val="pt-BR"/>
        </w:rPr>
      </w:pPr>
    </w:p>
    <w:p w:rsidR="00786E48" w:rsidRDefault="00786E48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011713" w:rsidRDefault="00011713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BA3204" w:rsidRDefault="00B028A9" w:rsidP="007968AA">
      <w:pPr>
        <w:pStyle w:val="Ttulo2"/>
      </w:pPr>
      <w:bookmarkStart w:id="2" w:name="_Toc6146254"/>
      <w:r>
        <w:lastRenderedPageBreak/>
        <w:t>Função Codifica</w:t>
      </w:r>
      <w:bookmarkEnd w:id="2"/>
    </w:p>
    <w:p w:rsidR="00B028A9" w:rsidRDefault="00B028A9" w:rsidP="00B028A9">
      <w:pPr>
        <w:pStyle w:val="TE-Normal"/>
        <w:ind w:firstLine="0"/>
        <w:jc w:val="center"/>
        <w:rPr>
          <w:lang w:val="pt-BR"/>
        </w:rPr>
      </w:pPr>
    </w:p>
    <w:p w:rsidR="00011713" w:rsidRDefault="00B028A9" w:rsidP="00011713">
      <w:pPr>
        <w:pStyle w:val="TE-Normal"/>
        <w:spacing w:line="480" w:lineRule="auto"/>
        <w:ind w:firstLine="709"/>
        <w:rPr>
          <w:sz w:val="24"/>
          <w:lang w:val="pt-BR"/>
        </w:rPr>
      </w:pPr>
      <w:r w:rsidRPr="00011713">
        <w:rPr>
          <w:sz w:val="24"/>
          <w:lang w:val="pt-BR"/>
        </w:rPr>
        <w:t xml:space="preserve">Para codificar </w:t>
      </w:r>
      <w:r w:rsidR="00011713">
        <w:rPr>
          <w:sz w:val="24"/>
          <w:lang w:val="pt-BR"/>
        </w:rPr>
        <w:t>a mensagem, é recebido como parâmetro</w:t>
      </w:r>
      <w:r w:rsidRPr="00011713">
        <w:rPr>
          <w:sz w:val="24"/>
          <w:lang w:val="pt-BR"/>
        </w:rPr>
        <w:t xml:space="preserve"> </w:t>
      </w:r>
      <w:r w:rsidR="00011713">
        <w:rPr>
          <w:sz w:val="24"/>
          <w:lang w:val="pt-BR"/>
        </w:rPr>
        <w:t>esta</w:t>
      </w:r>
      <w:r w:rsidRPr="00011713">
        <w:rPr>
          <w:sz w:val="24"/>
          <w:lang w:val="pt-BR"/>
        </w:rPr>
        <w:t xml:space="preserve"> (sequê</w:t>
      </w:r>
      <w:r w:rsidR="00011713">
        <w:rPr>
          <w:sz w:val="24"/>
          <w:lang w:val="pt-BR"/>
        </w:rPr>
        <w:t>ncia de caracteres) e, a árvore de Huffman gerada anteriormente.</w:t>
      </w:r>
    </w:p>
    <w:p w:rsidR="00011713" w:rsidRDefault="00011713" w:rsidP="00011713">
      <w:pPr>
        <w:pStyle w:val="TE-Normal"/>
        <w:spacing w:line="480" w:lineRule="auto"/>
        <w:ind w:firstLine="709"/>
        <w:rPr>
          <w:sz w:val="24"/>
          <w:lang w:val="pt-BR"/>
        </w:rPr>
      </w:pPr>
      <w:r>
        <w:rPr>
          <w:sz w:val="24"/>
          <w:lang w:val="pt-BR"/>
        </w:rPr>
        <w:t>Percorrendo esta árvore podemos ir “juntando” os bits encontrados de forma a criar cada caractere presente na mensagem.</w:t>
      </w:r>
    </w:p>
    <w:p w:rsidR="00BA3204" w:rsidRPr="00011713" w:rsidRDefault="00011713" w:rsidP="00011713">
      <w:pPr>
        <w:pStyle w:val="TE-Normal"/>
        <w:spacing w:line="480" w:lineRule="auto"/>
        <w:ind w:firstLine="709"/>
        <w:rPr>
          <w:sz w:val="24"/>
          <w:lang w:val="pt-BR"/>
        </w:rPr>
      </w:pPr>
      <w:r>
        <w:rPr>
          <w:sz w:val="24"/>
          <w:lang w:val="pt-BR"/>
        </w:rPr>
        <w:t xml:space="preserve">Para simplificar o processo criámos outra função, </w:t>
      </w:r>
      <w:r w:rsidRPr="00011713">
        <w:rPr>
          <w:i/>
          <w:sz w:val="24"/>
          <w:lang w:val="pt-BR"/>
        </w:rPr>
        <w:t>code()</w:t>
      </w:r>
      <w:r>
        <w:rPr>
          <w:sz w:val="24"/>
          <w:lang w:val="pt-BR"/>
        </w:rPr>
        <w:t xml:space="preserve">, que apenas codifica um caractere e, no </w:t>
      </w:r>
      <w:r w:rsidRPr="00011713">
        <w:rPr>
          <w:i/>
          <w:sz w:val="24"/>
          <w:lang w:val="pt-BR"/>
        </w:rPr>
        <w:t>codifica</w:t>
      </w:r>
      <w:r>
        <w:rPr>
          <w:sz w:val="24"/>
          <w:lang w:val="pt-BR"/>
        </w:rPr>
        <w:t xml:space="preserve"> apenas percorremos todos os caracteres da </w:t>
      </w:r>
      <w:r w:rsidRPr="00011713">
        <w:rPr>
          <w:i/>
          <w:sz w:val="24"/>
          <w:lang w:val="pt-BR"/>
        </w:rPr>
        <w:t>string</w:t>
      </w:r>
      <w:r>
        <w:rPr>
          <w:sz w:val="24"/>
          <w:lang w:val="pt-BR"/>
        </w:rPr>
        <w:t xml:space="preserve">. </w:t>
      </w:r>
    </w:p>
    <w:p w:rsidR="00BA3204" w:rsidRPr="00011713" w:rsidRDefault="00BA3204" w:rsidP="00011713">
      <w:pPr>
        <w:pStyle w:val="TE-Normal"/>
        <w:spacing w:line="480" w:lineRule="auto"/>
        <w:ind w:firstLine="709"/>
        <w:rPr>
          <w:sz w:val="24"/>
          <w:lang w:val="pt-BR"/>
        </w:rPr>
      </w:pPr>
    </w:p>
    <w:p w:rsidR="00BA3204" w:rsidRPr="00011713" w:rsidRDefault="00011713" w:rsidP="00011713">
      <w:pPr>
        <w:pStyle w:val="TE-Normal"/>
        <w:spacing w:line="480" w:lineRule="auto"/>
        <w:ind w:firstLine="0"/>
        <w:rPr>
          <w:sz w:val="24"/>
          <w:lang w:val="pt-BR"/>
        </w:rPr>
      </w:pPr>
      <w:r>
        <w:rPr>
          <w:sz w:val="24"/>
          <w:lang w:val="pt-BR"/>
        </w:rPr>
        <w:t xml:space="preserve">De seguida podemos verificar como funciona a pesquisa na árvore por um determinado caractere. Apenas procuramos pelo mesmo e, vamos juntando os bits </w:t>
      </w:r>
      <w:r w:rsidR="007968AA">
        <w:rPr>
          <w:sz w:val="24"/>
          <w:lang w:val="pt-BR"/>
        </w:rPr>
        <w:t>até chegar eventualmente ao caractere pretendido.</w:t>
      </w:r>
    </w:p>
    <w:p w:rsidR="00C53F5A" w:rsidRDefault="00236FF4" w:rsidP="00C53F5A">
      <w:pPr>
        <w:pStyle w:val="TE-Normal"/>
        <w:ind w:firstLine="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4BD372F" wp14:editId="59FAE768">
                <wp:simplePos x="0" y="0"/>
                <wp:positionH relativeFrom="column">
                  <wp:posOffset>-670560</wp:posOffset>
                </wp:positionH>
                <wp:positionV relativeFrom="paragraph">
                  <wp:posOffset>2403475</wp:posOffset>
                </wp:positionV>
                <wp:extent cx="6915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6FF4" w:rsidRPr="00A45928" w:rsidRDefault="00236FF4" w:rsidP="00236FF4">
                            <w:pPr>
                              <w:pStyle w:val="Legenda"/>
                              <w:rPr>
                                <w:rFonts w:ascii="Times New Roman" w:hAnsi="Times New Roman"/>
                                <w:noProof/>
                                <w:sz w:val="26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 w:rsidRPr="00236FF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>Atribuição</w:t>
                            </w:r>
                            <w:proofErr w:type="spellEnd"/>
                            <w:r w:rsidRPr="00236FF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 xml:space="preserve"> do </w:t>
                            </w:r>
                            <w:proofErr w:type="spellStart"/>
                            <w:r w:rsidRPr="00236FF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>código</w:t>
                            </w:r>
                            <w:proofErr w:type="spellEnd"/>
                            <w:r w:rsidRPr="00236FF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 xml:space="preserve"> para </w:t>
                            </w:r>
                            <w:proofErr w:type="spellStart"/>
                            <w:r w:rsidRPr="00236FF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>os</w:t>
                            </w:r>
                            <w:proofErr w:type="spellEnd"/>
                            <w:r w:rsidRPr="00236FF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36FF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>caracteres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D372F" id="Caixa de texto 2" o:spid="_x0000_s1027" type="#_x0000_t202" style="position:absolute;left:0;text-align:left;margin-left:-52.8pt;margin-top:189.25pt;width:544.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" stroked="f">
                <v:textbox style="mso-fit-shape-to-text:t" inset="0,0,0,0">
                  <w:txbxContent>
                    <w:p w:rsidR="00236FF4" w:rsidRPr="00A45928" w:rsidRDefault="00236FF4" w:rsidP="00236FF4">
                      <w:pPr>
                        <w:pStyle w:val="Legenda"/>
                        <w:rPr>
                          <w:rFonts w:ascii="Times New Roman" w:hAnsi="Times New Roman"/>
                          <w:noProof/>
                          <w:sz w:val="26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 w:rsidRPr="00236FF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>Atribuição</w:t>
                      </w:r>
                      <w:proofErr w:type="spellEnd"/>
                      <w:r w:rsidRPr="00236FF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 xml:space="preserve"> do </w:t>
                      </w:r>
                      <w:proofErr w:type="spellStart"/>
                      <w:r w:rsidRPr="00236FF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>código</w:t>
                      </w:r>
                      <w:proofErr w:type="spellEnd"/>
                      <w:r w:rsidRPr="00236FF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 xml:space="preserve"> para </w:t>
                      </w:r>
                      <w:proofErr w:type="spellStart"/>
                      <w:r w:rsidRPr="00236FF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>os</w:t>
                      </w:r>
                      <w:proofErr w:type="spellEnd"/>
                      <w:r w:rsidRPr="00236FF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36FF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>caracteres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53F5A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245110</wp:posOffset>
            </wp:positionV>
            <wp:extent cx="6915150" cy="2101215"/>
            <wp:effectExtent l="0" t="0" r="0" b="0"/>
            <wp:wrapTight wrapText="bothSides">
              <wp:wrapPolygon edited="0">
                <wp:start x="0" y="0"/>
                <wp:lineTo x="0" y="21345"/>
                <wp:lineTo x="21540" y="21345"/>
                <wp:lineTo x="21540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3204" w:rsidRDefault="00BA3204" w:rsidP="00BA3204">
      <w:pPr>
        <w:pStyle w:val="TE-Normal"/>
        <w:ind w:firstLine="709"/>
        <w:rPr>
          <w:lang w:val="pt-BR"/>
        </w:rPr>
      </w:pPr>
    </w:p>
    <w:p w:rsidR="007968AA" w:rsidRDefault="007968AA" w:rsidP="007968AA"/>
    <w:p w:rsidR="00D33016" w:rsidRDefault="00D33016" w:rsidP="007968AA"/>
    <w:p w:rsidR="00D33016" w:rsidRDefault="00D33016" w:rsidP="007968AA"/>
    <w:p w:rsidR="00D33016" w:rsidRDefault="00D33016" w:rsidP="007968AA"/>
    <w:p w:rsidR="007968AA" w:rsidRPr="007968AA" w:rsidRDefault="007968AA" w:rsidP="007968AA">
      <w:r w:rsidRPr="007968AA">
        <w:t xml:space="preserve">Por fim, criamos um método </w:t>
      </w:r>
      <w:r w:rsidRPr="007968AA">
        <w:rPr>
          <w:i/>
        </w:rPr>
        <w:t>tabelaCodificacao()</w:t>
      </w:r>
      <w:r w:rsidRPr="007968AA">
        <w:t xml:space="preserve"> para nos ajudar mais a frente a descodificar a mensagem mais facilmente.</w:t>
      </w:r>
    </w:p>
    <w:p w:rsidR="007968AA" w:rsidRPr="007968AA" w:rsidRDefault="007968AA" w:rsidP="007968AA">
      <w:pPr>
        <w:rPr>
          <w:szCs w:val="26"/>
          <w:lang w:val="en-US"/>
        </w:rPr>
      </w:pPr>
      <w:r w:rsidRPr="007968AA">
        <w:t xml:space="preserve">Esta função apenas cria uma tabela com todos os caracteres presentes na árvore de Huffman (não repetidos) junto com as suas respetivas codificações: </w:t>
      </w:r>
    </w:p>
    <w:p w:rsidR="009D2756" w:rsidRDefault="009D2756" w:rsidP="007968AA">
      <w:pPr>
        <w:rPr>
          <w:lang w:val="en-US"/>
        </w:rPr>
      </w:pPr>
    </w:p>
    <w:p w:rsidR="00DF6AA7" w:rsidRDefault="007968AA" w:rsidP="007968AA">
      <w:pPr>
        <w:rPr>
          <w:lang w:val="en-US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72D230FB" wp14:editId="04AE133C">
            <wp:simplePos x="0" y="0"/>
            <wp:positionH relativeFrom="margin">
              <wp:align>center</wp:align>
            </wp:positionH>
            <wp:positionV relativeFrom="paragraph">
              <wp:posOffset>158418</wp:posOffset>
            </wp:positionV>
            <wp:extent cx="2305050" cy="516255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6AA7" w:rsidRDefault="00DF6AA7" w:rsidP="007968AA">
      <w:pPr>
        <w:rPr>
          <w:lang w:val="en-US"/>
        </w:rPr>
      </w:pPr>
    </w:p>
    <w:p w:rsidR="00DF6AA7" w:rsidRDefault="00DF6AA7" w:rsidP="007968AA">
      <w:pPr>
        <w:rPr>
          <w:lang w:val="en-US"/>
        </w:rPr>
      </w:pPr>
    </w:p>
    <w:p w:rsidR="00DF6AA7" w:rsidRDefault="00DF6AA7" w:rsidP="007968AA">
      <w:pPr>
        <w:rPr>
          <w:lang w:val="en-US"/>
        </w:rPr>
      </w:pPr>
    </w:p>
    <w:p w:rsidR="00DF6AA7" w:rsidRDefault="00DF6AA7" w:rsidP="007968AA">
      <w:pPr>
        <w:rPr>
          <w:lang w:val="en-US"/>
        </w:rPr>
      </w:pPr>
    </w:p>
    <w:p w:rsidR="00DF6AA7" w:rsidRDefault="00DF6AA7" w:rsidP="007968AA">
      <w:pPr>
        <w:rPr>
          <w:lang w:val="en-US"/>
        </w:rPr>
      </w:pPr>
    </w:p>
    <w:p w:rsidR="00DF6AA7" w:rsidRDefault="00DF6AA7" w:rsidP="007968AA">
      <w:pPr>
        <w:rPr>
          <w:lang w:val="en-US"/>
        </w:rPr>
      </w:pPr>
    </w:p>
    <w:p w:rsidR="00DF6AA7" w:rsidRDefault="00DF6AA7" w:rsidP="007968AA">
      <w:pPr>
        <w:rPr>
          <w:lang w:val="en-US"/>
        </w:rPr>
      </w:pPr>
    </w:p>
    <w:p w:rsidR="00DF6AA7" w:rsidRDefault="00DF6AA7" w:rsidP="007968AA">
      <w:pPr>
        <w:rPr>
          <w:lang w:val="en-US"/>
        </w:rPr>
      </w:pPr>
    </w:p>
    <w:p w:rsidR="00DF6AA7" w:rsidRDefault="00DF6AA7" w:rsidP="007968AA">
      <w:pPr>
        <w:rPr>
          <w:lang w:val="en-US"/>
        </w:rPr>
      </w:pPr>
    </w:p>
    <w:p w:rsidR="00DF6AA7" w:rsidRDefault="00DF6AA7" w:rsidP="007968AA">
      <w:pPr>
        <w:rPr>
          <w:lang w:val="en-US"/>
        </w:rPr>
      </w:pPr>
    </w:p>
    <w:p w:rsidR="00DF6AA7" w:rsidRDefault="00DF6AA7" w:rsidP="007968AA">
      <w:pPr>
        <w:rPr>
          <w:lang w:val="en-US"/>
        </w:rPr>
      </w:pPr>
    </w:p>
    <w:p w:rsidR="00DF6AA7" w:rsidRDefault="00DF6AA7" w:rsidP="007968AA">
      <w:pPr>
        <w:rPr>
          <w:lang w:val="en-US"/>
        </w:rPr>
      </w:pPr>
    </w:p>
    <w:p w:rsidR="00DF6AA7" w:rsidRDefault="00DF6AA7" w:rsidP="007968AA">
      <w:pPr>
        <w:rPr>
          <w:lang w:val="en-US"/>
        </w:rPr>
      </w:pPr>
    </w:p>
    <w:p w:rsidR="00DF6AA7" w:rsidRDefault="00DF6AA7" w:rsidP="007968AA">
      <w:pPr>
        <w:rPr>
          <w:lang w:val="en-US"/>
        </w:rPr>
      </w:pPr>
    </w:p>
    <w:p w:rsidR="009D2756" w:rsidRDefault="00FB2054" w:rsidP="007968A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F8472" wp14:editId="7568B5FE">
                <wp:simplePos x="0" y="0"/>
                <wp:positionH relativeFrom="column">
                  <wp:posOffset>-213360</wp:posOffset>
                </wp:positionH>
                <wp:positionV relativeFrom="paragraph">
                  <wp:posOffset>120650</wp:posOffset>
                </wp:positionV>
                <wp:extent cx="5867400" cy="635"/>
                <wp:effectExtent l="0" t="0" r="0" b="127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6FF4" w:rsidRPr="00FB2054" w:rsidRDefault="00236FF4" w:rsidP="00236FF4">
                            <w:pPr>
                              <w:pStyle w:val="Legenda"/>
                              <w:rPr>
                                <w:rFonts w:ascii="Times New Roman" w:hAnsi="Times New Roman"/>
                                <w:b w:val="0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Figura 3 – </w:t>
                            </w:r>
                            <w:proofErr w:type="spellStart"/>
                            <w:r w:rsidRPr="00FB205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>Tabela</w:t>
                            </w:r>
                            <w:proofErr w:type="spellEnd"/>
                            <w:r w:rsidR="00FB2054" w:rsidRPr="00FB205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 xml:space="preserve"> obtida </w:t>
                            </w:r>
                            <w:proofErr w:type="spellStart"/>
                            <w:r w:rsidR="00FB205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>apartir</w:t>
                            </w:r>
                            <w:proofErr w:type="spellEnd"/>
                            <w:r w:rsidR="00FB205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 xml:space="preserve"> da</w:t>
                            </w:r>
                            <w:bookmarkStart w:id="3" w:name="_GoBack"/>
                            <w:bookmarkEnd w:id="3"/>
                            <w:r w:rsidR="00FB2054" w:rsidRPr="00FB205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B2054" w:rsidRPr="00FB205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>atribuição</w:t>
                            </w:r>
                            <w:proofErr w:type="spellEnd"/>
                            <w:r w:rsidR="00FB2054" w:rsidRPr="00FB205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 xml:space="preserve"> dos </w:t>
                            </w:r>
                            <w:proofErr w:type="spellStart"/>
                            <w:r w:rsidR="00FB2054" w:rsidRPr="00FB2054">
                              <w:rPr>
                                <w:rFonts w:ascii="Times New Roman" w:hAnsi="Times New Roman"/>
                                <w:b w:val="0"/>
                                <w:sz w:val="26"/>
                                <w:szCs w:val="26"/>
                              </w:rPr>
                              <w:t>códigos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F8472" id="Caixa de texto 3" o:spid="_x0000_s1028" type="#_x0000_t202" style="position:absolute;left:0;text-align:left;margin-left:-16.8pt;margin-top:9.5pt;width:462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" stroked="f">
                <v:textbox style="mso-fit-shape-to-text:t" inset="0,0,0,0">
                  <w:txbxContent>
                    <w:p w:rsidR="00236FF4" w:rsidRPr="00FB2054" w:rsidRDefault="00236FF4" w:rsidP="00236FF4">
                      <w:pPr>
                        <w:pStyle w:val="Legenda"/>
                        <w:rPr>
                          <w:rFonts w:ascii="Times New Roman" w:hAnsi="Times New Roman"/>
                          <w:b w:val="0"/>
                          <w:noProof/>
                          <w:sz w:val="26"/>
                          <w:szCs w:val="26"/>
                        </w:rPr>
                      </w:pPr>
                      <w:r>
                        <w:t xml:space="preserve">Figura 3 – </w:t>
                      </w:r>
                      <w:proofErr w:type="spellStart"/>
                      <w:r w:rsidRPr="00FB205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>Tabela</w:t>
                      </w:r>
                      <w:proofErr w:type="spellEnd"/>
                      <w:r w:rsidR="00FB2054" w:rsidRPr="00FB205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 xml:space="preserve"> obtida </w:t>
                      </w:r>
                      <w:proofErr w:type="spellStart"/>
                      <w:r w:rsidR="00FB205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>apartir</w:t>
                      </w:r>
                      <w:proofErr w:type="spellEnd"/>
                      <w:r w:rsidR="00FB205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 xml:space="preserve"> da</w:t>
                      </w:r>
                      <w:bookmarkStart w:id="4" w:name="_GoBack"/>
                      <w:bookmarkEnd w:id="4"/>
                      <w:r w:rsidR="00FB2054" w:rsidRPr="00FB205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B2054" w:rsidRPr="00FB205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>atribuição</w:t>
                      </w:r>
                      <w:proofErr w:type="spellEnd"/>
                      <w:r w:rsidR="00FB2054" w:rsidRPr="00FB205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 xml:space="preserve"> dos </w:t>
                      </w:r>
                      <w:proofErr w:type="spellStart"/>
                      <w:r w:rsidR="00FB2054" w:rsidRPr="00FB2054">
                        <w:rPr>
                          <w:rFonts w:ascii="Times New Roman" w:hAnsi="Times New Roman"/>
                          <w:b w:val="0"/>
                          <w:sz w:val="26"/>
                          <w:szCs w:val="26"/>
                        </w:rPr>
                        <w:t>códigos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968AA" w:rsidRDefault="007968AA" w:rsidP="007968AA">
      <w:pPr>
        <w:rPr>
          <w:lang w:val="en-US"/>
        </w:rPr>
      </w:pPr>
    </w:p>
    <w:p w:rsidR="007968AA" w:rsidRDefault="007968AA" w:rsidP="007968AA">
      <w:pPr>
        <w:rPr>
          <w:lang w:val="en-US"/>
        </w:rPr>
      </w:pPr>
    </w:p>
    <w:p w:rsidR="00DF6AA7" w:rsidRPr="0055152F" w:rsidRDefault="00DF6AA7" w:rsidP="007968AA">
      <w:pPr>
        <w:pStyle w:val="Ttulo2"/>
        <w:rPr>
          <w:lang w:val="pt-PT"/>
        </w:rPr>
      </w:pPr>
      <w:bookmarkStart w:id="5" w:name="_Toc6146255"/>
      <w:proofErr w:type="gramStart"/>
      <w:r w:rsidRPr="0055152F">
        <w:rPr>
          <w:lang w:val="pt-PT"/>
        </w:rPr>
        <w:lastRenderedPageBreak/>
        <w:t>Função Descodifica</w:t>
      </w:r>
      <w:bookmarkEnd w:id="5"/>
      <w:proofErr w:type="gramEnd"/>
    </w:p>
    <w:p w:rsidR="00DF6AA7" w:rsidRPr="0055152F" w:rsidRDefault="00DF6AA7" w:rsidP="007968AA">
      <w:pPr>
        <w:rPr>
          <w:lang w:val="pt-PT"/>
        </w:rPr>
      </w:pPr>
    </w:p>
    <w:p w:rsidR="0055152F" w:rsidRDefault="0055152F" w:rsidP="007968AA">
      <w:pPr>
        <w:rPr>
          <w:lang w:val="pt-PT"/>
        </w:rPr>
      </w:pPr>
      <w:r>
        <w:rPr>
          <w:lang w:val="pt-PT"/>
        </w:rPr>
        <w:t>De modo a podermos descodificar</w:t>
      </w:r>
      <w:r w:rsidR="00584A15" w:rsidRPr="0055152F">
        <w:rPr>
          <w:lang w:val="pt-PT"/>
        </w:rPr>
        <w:t xml:space="preserve"> </w:t>
      </w:r>
      <w:r>
        <w:rPr>
          <w:lang w:val="pt-PT"/>
        </w:rPr>
        <w:t xml:space="preserve">uma certa trama de bits </w:t>
      </w:r>
      <w:r w:rsidR="00584A15" w:rsidRPr="0055152F">
        <w:rPr>
          <w:lang w:val="pt-PT"/>
        </w:rPr>
        <w:t>é neces</w:t>
      </w:r>
      <w:r>
        <w:rPr>
          <w:lang w:val="pt-PT"/>
        </w:rPr>
        <w:t>sário</w:t>
      </w:r>
      <w:r w:rsidR="00584A15" w:rsidRPr="0055152F">
        <w:rPr>
          <w:lang w:val="pt-PT"/>
        </w:rPr>
        <w:t xml:space="preserve"> a tabela </w:t>
      </w:r>
      <w:r>
        <w:rPr>
          <w:lang w:val="pt-PT"/>
        </w:rPr>
        <w:t>de</w:t>
      </w:r>
      <w:r w:rsidR="00584A15" w:rsidRPr="0055152F">
        <w:rPr>
          <w:lang w:val="pt-PT"/>
        </w:rPr>
        <w:t xml:space="preserve"> </w:t>
      </w:r>
      <w:r>
        <w:rPr>
          <w:lang w:val="pt-PT"/>
        </w:rPr>
        <w:t>codificação</w:t>
      </w:r>
      <w:r w:rsidR="00584A15" w:rsidRPr="0055152F">
        <w:rPr>
          <w:lang w:val="pt-PT"/>
        </w:rPr>
        <w:t xml:space="preserve"> obtido </w:t>
      </w:r>
      <w:r>
        <w:rPr>
          <w:lang w:val="pt-PT"/>
        </w:rPr>
        <w:t xml:space="preserve">anteriormente </w:t>
      </w:r>
      <w:r w:rsidR="00584A15" w:rsidRPr="0055152F">
        <w:rPr>
          <w:lang w:val="pt-PT"/>
        </w:rPr>
        <w:t xml:space="preserve">pela função de </w:t>
      </w:r>
      <w:proofErr w:type="spellStart"/>
      <w:r w:rsidRPr="0055152F">
        <w:rPr>
          <w:i/>
          <w:lang w:val="pt-PT"/>
        </w:rPr>
        <w:t>tabelaCodificacao</w:t>
      </w:r>
      <w:proofErr w:type="spellEnd"/>
      <w:r>
        <w:rPr>
          <w:lang w:val="pt-PT"/>
        </w:rPr>
        <w:t>.</w:t>
      </w:r>
    </w:p>
    <w:p w:rsidR="0055152F" w:rsidRDefault="00391A56" w:rsidP="007968AA">
      <w:pPr>
        <w:rPr>
          <w:rFonts w:ascii="Cambria Math" w:eastAsia="Times New Roman" w:hAnsi="Cambria Math"/>
          <w:lang w:val="pt-PT" w:eastAsia="zh-CN"/>
        </w:rPr>
      </w:pPr>
      <w:r w:rsidRPr="0055152F">
        <w:rPr>
          <w:lang w:val="pt-PT"/>
        </w:rPr>
        <w:t>A partir disso</w:t>
      </w:r>
      <w:r w:rsidR="0055152F">
        <w:rPr>
          <w:lang w:val="pt-PT"/>
        </w:rPr>
        <w:t>,</w:t>
      </w:r>
      <w:r w:rsidRPr="0055152F">
        <w:rPr>
          <w:lang w:val="pt-PT"/>
        </w:rPr>
        <w:t xml:space="preserve"> a função </w:t>
      </w:r>
      <w:r w:rsidRPr="0055152F">
        <w:rPr>
          <w:i/>
          <w:lang w:val="pt-PT"/>
        </w:rPr>
        <w:t>descodifica</w:t>
      </w:r>
      <w:r w:rsidRPr="0055152F">
        <w:rPr>
          <w:lang w:val="pt-PT"/>
        </w:rPr>
        <w:t xml:space="preserve"> lê os códigos binários e</w:t>
      </w:r>
      <w:r w:rsidR="0055152F">
        <w:rPr>
          <w:lang w:val="pt-PT"/>
        </w:rPr>
        <w:t>, verifica pela tabela a existência de certas codifica</w:t>
      </w:r>
      <w:r w:rsidR="0055152F">
        <w:rPr>
          <w:rFonts w:ascii="Cambria Math" w:eastAsia="Times New Roman" w:hAnsi="Cambria Math"/>
          <w:lang w:val="pt-PT" w:eastAsia="zh-CN"/>
        </w:rPr>
        <w:t>ções se não encontrar nenhuma, apenas acrescenta o próximo bit e procura outra vez na tabela até encontrar uma codificação que exista na tabela.</w:t>
      </w:r>
    </w:p>
    <w:p w:rsidR="0055152F" w:rsidRPr="0055152F" w:rsidRDefault="0055152F" w:rsidP="007968AA">
      <w:pPr>
        <w:rPr>
          <w:rFonts w:ascii="Cambria Math" w:hAnsi="Cambria Math"/>
          <w:lang w:val="pt-PT" w:eastAsia="zh-CN"/>
        </w:rPr>
      </w:pPr>
      <w:r>
        <w:rPr>
          <w:rFonts w:ascii="Cambria Math" w:eastAsia="Times New Roman" w:hAnsi="Cambria Math"/>
          <w:lang w:val="pt-PT" w:eastAsia="zh-CN"/>
        </w:rPr>
        <w:t>Quando</w:t>
      </w:r>
      <w:r w:rsidR="007B486F">
        <w:rPr>
          <w:rFonts w:ascii="Cambria Math" w:eastAsia="Times New Roman" w:hAnsi="Cambria Math"/>
          <w:lang w:val="pt-PT" w:eastAsia="zh-CN"/>
        </w:rPr>
        <w:t xml:space="preserve"> encontrado é apenas feito o mesmo processo até ao final da trama de bits.</w:t>
      </w:r>
    </w:p>
    <w:p w:rsidR="00391A56" w:rsidRDefault="007B486F" w:rsidP="007968AA">
      <w:pPr>
        <w:rPr>
          <w:lang w:val="en-US"/>
        </w:rPr>
      </w:pPr>
      <w:r>
        <w:rPr>
          <w:lang w:val="pt-PT"/>
        </w:rPr>
        <w:t>Obtemos no final,</w:t>
      </w:r>
      <w:r w:rsidR="00391A56" w:rsidRPr="0055152F">
        <w:rPr>
          <w:lang w:val="pt-PT"/>
        </w:rPr>
        <w:t xml:space="preserve"> desta forma</w:t>
      </w:r>
      <w:r>
        <w:rPr>
          <w:lang w:val="pt-PT"/>
        </w:rPr>
        <w:t>,</w:t>
      </w:r>
      <w:r w:rsidR="00391A56" w:rsidRPr="0055152F">
        <w:rPr>
          <w:lang w:val="pt-PT"/>
        </w:rPr>
        <w:t xml:space="preserve"> a mensagem codificada.</w:t>
      </w:r>
      <w:r>
        <w:rPr>
          <w:lang w:val="pt-PT"/>
        </w:rPr>
        <w:t xml:space="preserve"> O processo descrito pode ser encontrado na seguinte imagem</w:t>
      </w:r>
      <w:r w:rsidR="00FB2054">
        <w:rPr>
          <w:lang w:val="pt-PT"/>
        </w:rPr>
        <w:t xml:space="preserve"> com o total de 43 bits</w:t>
      </w:r>
      <w:r>
        <w:rPr>
          <w:lang w:val="pt-PT"/>
        </w:rPr>
        <w:t>:</w:t>
      </w:r>
    </w:p>
    <w:p w:rsidR="00B27358" w:rsidRPr="007B486F" w:rsidRDefault="00B27358" w:rsidP="007B486F">
      <w:pPr>
        <w:jc w:val="center"/>
        <w:rPr>
          <w:u w:val="single"/>
          <w:lang w:val="en-US"/>
        </w:rPr>
      </w:pPr>
    </w:p>
    <w:p w:rsidR="007B486F" w:rsidRDefault="007B486F" w:rsidP="007B486F">
      <w:pPr>
        <w:keepNext/>
      </w:pPr>
      <w:r>
        <w:rPr>
          <w:noProof/>
          <w:lang w:val="pt-PT" w:eastAsia="pt-PT"/>
        </w:rPr>
        <w:drawing>
          <wp:inline distT="0" distB="0" distL="0" distR="0" wp14:anchorId="084AABDA" wp14:editId="33AF920D">
            <wp:extent cx="5391150" cy="4857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358" w:rsidRDefault="007B486F" w:rsidP="00FB2054">
      <w:pPr>
        <w:pStyle w:val="Legenda"/>
      </w:pPr>
      <w:bookmarkStart w:id="6" w:name="_Toc614618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6FF4">
        <w:rPr>
          <w:noProof/>
        </w:rPr>
        <w:t>3</w:t>
      </w:r>
      <w:r>
        <w:fldChar w:fldCharType="end"/>
      </w:r>
      <w:r w:rsidR="00FB2054">
        <w:t xml:space="preserve"> -</w:t>
      </w:r>
      <w:r>
        <w:t xml:space="preserve"> </w:t>
      </w:r>
      <w:proofErr w:type="spellStart"/>
      <w:r w:rsidRPr="00FB2054">
        <w:rPr>
          <w:rFonts w:ascii="Times New Roman" w:hAnsi="Times New Roman"/>
          <w:b w:val="0"/>
          <w:sz w:val="26"/>
          <w:szCs w:val="26"/>
        </w:rPr>
        <w:t>Descodificação</w:t>
      </w:r>
      <w:proofErr w:type="spellEnd"/>
      <w:r w:rsidRPr="00FB2054">
        <w:rPr>
          <w:rFonts w:ascii="Times New Roman" w:hAnsi="Times New Roman"/>
          <w:b w:val="0"/>
          <w:sz w:val="26"/>
          <w:szCs w:val="26"/>
        </w:rPr>
        <w:t xml:space="preserve"> da </w:t>
      </w:r>
      <w:proofErr w:type="spellStart"/>
      <w:r w:rsidRPr="00FB2054">
        <w:rPr>
          <w:rFonts w:ascii="Times New Roman" w:hAnsi="Times New Roman"/>
          <w:b w:val="0"/>
          <w:sz w:val="26"/>
          <w:szCs w:val="26"/>
        </w:rPr>
        <w:t>palavra</w:t>
      </w:r>
      <w:bookmarkEnd w:id="6"/>
      <w:proofErr w:type="spellEnd"/>
    </w:p>
    <w:p w:rsidR="00B27358" w:rsidRDefault="00B27358" w:rsidP="007968AA">
      <w:pPr>
        <w:rPr>
          <w:lang w:val="en-US"/>
        </w:rPr>
      </w:pPr>
    </w:p>
    <w:p w:rsidR="00391A56" w:rsidRDefault="00391A56" w:rsidP="007968AA">
      <w:pPr>
        <w:rPr>
          <w:lang w:val="en-US"/>
        </w:rPr>
      </w:pPr>
    </w:p>
    <w:p w:rsidR="00391A56" w:rsidRDefault="00391A56" w:rsidP="007968AA">
      <w:pPr>
        <w:rPr>
          <w:lang w:val="en-US"/>
        </w:rPr>
      </w:pPr>
    </w:p>
    <w:p w:rsidR="00391A56" w:rsidRDefault="00391A56" w:rsidP="007968AA">
      <w:pPr>
        <w:rPr>
          <w:lang w:val="en-US"/>
        </w:rPr>
      </w:pPr>
    </w:p>
    <w:p w:rsidR="00786E48" w:rsidRDefault="00786E48" w:rsidP="007968AA">
      <w:pPr>
        <w:rPr>
          <w:lang w:val="en-US"/>
        </w:rPr>
      </w:pPr>
    </w:p>
    <w:p w:rsidR="00391A56" w:rsidRDefault="00391A56" w:rsidP="007968AA">
      <w:pPr>
        <w:rPr>
          <w:lang w:val="en-US"/>
        </w:rPr>
      </w:pPr>
    </w:p>
    <w:p w:rsidR="00391A56" w:rsidRPr="00D33016" w:rsidRDefault="00391A56" w:rsidP="00D33016">
      <w:pPr>
        <w:pStyle w:val="Ttulo2"/>
        <w:rPr>
          <w:lang w:val="pt-PT"/>
        </w:rPr>
      </w:pPr>
      <w:proofErr w:type="gramStart"/>
      <w:r w:rsidRPr="00D33016">
        <w:rPr>
          <w:lang w:val="pt-PT"/>
        </w:rPr>
        <w:lastRenderedPageBreak/>
        <w:t>Função Escrever</w:t>
      </w:r>
      <w:proofErr w:type="gramEnd"/>
    </w:p>
    <w:p w:rsidR="00391A56" w:rsidRPr="00D33016" w:rsidRDefault="00391A56" w:rsidP="007968AA">
      <w:pPr>
        <w:rPr>
          <w:lang w:val="pt-PT"/>
        </w:rPr>
      </w:pPr>
    </w:p>
    <w:p w:rsidR="00D33016" w:rsidRDefault="00391A56" w:rsidP="007968AA">
      <w:pPr>
        <w:rPr>
          <w:lang w:val="pt-PT"/>
        </w:rPr>
      </w:pPr>
      <w:r w:rsidRPr="00D33016">
        <w:rPr>
          <w:lang w:val="pt-PT"/>
        </w:rPr>
        <w:t xml:space="preserve">Tal como o nome diz </w:t>
      </w:r>
      <w:r w:rsidR="006B6C2E" w:rsidRPr="00D33016">
        <w:rPr>
          <w:lang w:val="pt-PT"/>
        </w:rPr>
        <w:t>a função</w:t>
      </w:r>
      <w:r w:rsidRPr="00D33016">
        <w:rPr>
          <w:lang w:val="pt-PT"/>
        </w:rPr>
        <w:t xml:space="preserve"> </w:t>
      </w:r>
      <w:r w:rsidRPr="00D33016">
        <w:rPr>
          <w:i/>
          <w:lang w:val="pt-PT"/>
        </w:rPr>
        <w:t>escreve</w:t>
      </w:r>
      <w:r w:rsidR="00D33016">
        <w:rPr>
          <w:lang w:val="pt-PT"/>
        </w:rPr>
        <w:t>, escreve uma</w:t>
      </w:r>
      <w:r w:rsidRPr="00D33016">
        <w:rPr>
          <w:lang w:val="pt-PT"/>
        </w:rPr>
        <w:t xml:space="preserve"> mensagem a partir do código binário cedido como argumento. </w:t>
      </w:r>
    </w:p>
    <w:p w:rsidR="0072512B" w:rsidRDefault="0072512B" w:rsidP="007968AA">
      <w:pPr>
        <w:rPr>
          <w:lang w:val="pt-PT"/>
        </w:rPr>
      </w:pPr>
      <w:r>
        <w:rPr>
          <w:lang w:val="pt-PT"/>
        </w:rPr>
        <w:t xml:space="preserve">De forma a poder a guardar a trama de bits num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mais pequeno, utilizamos o método </w:t>
      </w:r>
      <w:proofErr w:type="spellStart"/>
      <w:r w:rsidRPr="0072512B">
        <w:rPr>
          <w:i/>
          <w:lang w:val="pt-PT"/>
        </w:rPr>
        <w:t>packbits</w:t>
      </w:r>
      <w:proofErr w:type="spellEnd"/>
      <w:r>
        <w:rPr>
          <w:lang w:val="pt-PT"/>
        </w:rPr>
        <w:t xml:space="preserve"> do </w:t>
      </w:r>
      <w:proofErr w:type="spellStart"/>
      <w:r>
        <w:rPr>
          <w:lang w:val="pt-PT"/>
        </w:rPr>
        <w:t>Numpy</w:t>
      </w:r>
      <w:proofErr w:type="spellEnd"/>
      <w:r>
        <w:rPr>
          <w:lang w:val="pt-PT"/>
        </w:rPr>
        <w:t xml:space="preserve"> e, guardamos 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num ficheiro utilizando o método </w:t>
      </w:r>
      <w:proofErr w:type="spellStart"/>
      <w:proofErr w:type="gramStart"/>
      <w:r w:rsidRPr="0072512B">
        <w:rPr>
          <w:i/>
          <w:lang w:val="pt-PT"/>
        </w:rPr>
        <w:t>tofile</w:t>
      </w:r>
      <w:proofErr w:type="spellEnd"/>
      <w:r w:rsidRPr="0072512B">
        <w:rPr>
          <w:i/>
          <w:lang w:val="pt-PT"/>
        </w:rPr>
        <w:t>(</w:t>
      </w:r>
      <w:proofErr w:type="gramEnd"/>
      <w:r w:rsidRPr="0072512B">
        <w:rPr>
          <w:i/>
          <w:lang w:val="pt-PT"/>
        </w:rPr>
        <w:t>)</w:t>
      </w:r>
      <w:r>
        <w:rPr>
          <w:lang w:val="pt-PT"/>
        </w:rPr>
        <w:t>.</w:t>
      </w:r>
    </w:p>
    <w:p w:rsidR="00D33016" w:rsidRDefault="0072512B" w:rsidP="007968AA">
      <w:pPr>
        <w:rPr>
          <w:lang w:val="pt-PT"/>
        </w:rPr>
      </w:pPr>
      <w:r>
        <w:rPr>
          <w:lang w:val="pt-PT"/>
        </w:rPr>
        <w:t>É de notar</w:t>
      </w:r>
      <w:r w:rsidR="00391A56" w:rsidRPr="00D33016">
        <w:rPr>
          <w:lang w:val="pt-PT"/>
        </w:rPr>
        <w:t xml:space="preserve"> que essa mensagem é guardada em um ficheiro do tipo </w:t>
      </w:r>
      <w:r w:rsidR="00D33016">
        <w:rPr>
          <w:lang w:val="pt-PT"/>
        </w:rPr>
        <w:t>“</w:t>
      </w:r>
      <w:r w:rsidR="00D33016" w:rsidRPr="00D33016">
        <w:rPr>
          <w:i/>
          <w:lang w:val="pt-PT"/>
        </w:rPr>
        <w:t>.</w:t>
      </w:r>
      <w:proofErr w:type="spellStart"/>
      <w:r w:rsidR="00391A56" w:rsidRPr="00D33016">
        <w:rPr>
          <w:i/>
          <w:lang w:val="pt-PT"/>
        </w:rPr>
        <w:t>txt</w:t>
      </w:r>
      <w:proofErr w:type="spellEnd"/>
      <w:proofErr w:type="gramStart"/>
      <w:r w:rsidR="00D33016">
        <w:rPr>
          <w:i/>
          <w:lang w:val="pt-PT"/>
        </w:rPr>
        <w:t>”</w:t>
      </w:r>
      <w:r w:rsidR="00391A56" w:rsidRPr="00D33016">
        <w:rPr>
          <w:lang w:val="pt-PT"/>
        </w:rPr>
        <w:t xml:space="preserve"> </w:t>
      </w:r>
      <w:r>
        <w:rPr>
          <w:lang w:val="pt-PT"/>
        </w:rPr>
        <w:t>.</w:t>
      </w:r>
      <w:proofErr w:type="gramEnd"/>
    </w:p>
    <w:p w:rsidR="0072512B" w:rsidRPr="00D33016" w:rsidRDefault="0072512B" w:rsidP="007968AA">
      <w:pPr>
        <w:rPr>
          <w:lang w:val="pt-PT"/>
        </w:rPr>
      </w:pPr>
    </w:p>
    <w:p w:rsidR="004565FA" w:rsidRDefault="004565FA" w:rsidP="0072512B">
      <w:pPr>
        <w:pStyle w:val="Ttulo2"/>
        <w:rPr>
          <w:lang w:val="pt-PT"/>
        </w:rPr>
      </w:pPr>
      <w:proofErr w:type="gramStart"/>
      <w:r w:rsidRPr="00D33016">
        <w:rPr>
          <w:lang w:val="pt-PT"/>
        </w:rPr>
        <w:t>Função Ler</w:t>
      </w:r>
      <w:proofErr w:type="gramEnd"/>
    </w:p>
    <w:p w:rsidR="0072512B" w:rsidRPr="0072512B" w:rsidRDefault="0072512B" w:rsidP="0072512B">
      <w:pPr>
        <w:rPr>
          <w:lang w:val="pt-PT"/>
        </w:rPr>
      </w:pPr>
    </w:p>
    <w:p w:rsidR="00786E48" w:rsidRDefault="00786E48" w:rsidP="007968AA">
      <w:pPr>
        <w:rPr>
          <w:lang w:val="pt-PT"/>
        </w:rPr>
      </w:pPr>
      <w:r>
        <w:rPr>
          <w:lang w:val="pt-PT"/>
        </w:rPr>
        <w:t>A partir de um</w:t>
      </w:r>
      <w:r w:rsidR="006B6C2E" w:rsidRPr="00D33016">
        <w:rPr>
          <w:lang w:val="pt-PT"/>
        </w:rPr>
        <w:t xml:space="preserve"> ficheiro </w:t>
      </w:r>
      <w:r>
        <w:rPr>
          <w:lang w:val="pt-PT"/>
        </w:rPr>
        <w:t xml:space="preserve">encontrado no sistema operativo, a função </w:t>
      </w:r>
      <w:r w:rsidRPr="00786E48">
        <w:rPr>
          <w:i/>
          <w:lang w:val="pt-PT"/>
        </w:rPr>
        <w:t>ler</w:t>
      </w:r>
      <w:r>
        <w:rPr>
          <w:lang w:val="pt-PT"/>
        </w:rPr>
        <w:t xml:space="preserve"> vai retornar uma </w:t>
      </w:r>
      <w:proofErr w:type="spellStart"/>
      <w:r w:rsidRPr="00786E48">
        <w:rPr>
          <w:i/>
          <w:lang w:val="pt-PT"/>
        </w:rPr>
        <w:t>string</w:t>
      </w:r>
      <w:proofErr w:type="spellEnd"/>
      <w:r>
        <w:rPr>
          <w:lang w:val="pt-PT"/>
        </w:rPr>
        <w:t xml:space="preserve"> com o conteúdo do ficheiro.</w:t>
      </w:r>
    </w:p>
    <w:p w:rsidR="004565FA" w:rsidRPr="00D33016" w:rsidRDefault="00786E48" w:rsidP="00786E48">
      <w:pPr>
        <w:rPr>
          <w:lang w:val="pt-PT"/>
        </w:rPr>
      </w:pPr>
      <w:r>
        <w:rPr>
          <w:lang w:val="pt-PT"/>
        </w:rPr>
        <w:t xml:space="preserve">Esta função recebe como parâmetro, não só o nome do ficheiro (com a sua extensão </w:t>
      </w:r>
      <w:proofErr w:type="spellStart"/>
      <w:r>
        <w:rPr>
          <w:lang w:val="pt-PT"/>
        </w:rPr>
        <w:t>ex</w:t>
      </w:r>
      <w:proofErr w:type="spellEnd"/>
      <w:r>
        <w:rPr>
          <w:lang w:val="pt-PT"/>
        </w:rPr>
        <w:t>: “.</w:t>
      </w:r>
      <w:proofErr w:type="spellStart"/>
      <w:r>
        <w:rPr>
          <w:lang w:val="pt-PT"/>
        </w:rPr>
        <w:t>txt</w:t>
      </w:r>
      <w:proofErr w:type="spellEnd"/>
      <w:r>
        <w:rPr>
          <w:lang w:val="pt-PT"/>
        </w:rPr>
        <w:t xml:space="preserve">”), mas também uma variável booleana, que vem inicialmente com o seu valor falso. No entanto se for passado o valor de </w:t>
      </w:r>
      <w:proofErr w:type="spellStart"/>
      <w:r>
        <w:rPr>
          <w:lang w:val="pt-PT"/>
        </w:rPr>
        <w:t>True</w:t>
      </w:r>
      <w:proofErr w:type="spellEnd"/>
      <w:r>
        <w:rPr>
          <w:lang w:val="pt-PT"/>
        </w:rPr>
        <w:t>, a função irá ler o conteúdo do ficheiro como bytes.</w:t>
      </w:r>
    </w:p>
    <w:p w:rsidR="006B6C2E" w:rsidRPr="00D33016" w:rsidRDefault="006B6C2E" w:rsidP="007968AA">
      <w:pPr>
        <w:rPr>
          <w:lang w:val="pt-PT"/>
        </w:rPr>
      </w:pPr>
    </w:p>
    <w:p w:rsidR="006B6C2E" w:rsidRDefault="006B6C2E" w:rsidP="007968AA">
      <w:pPr>
        <w:rPr>
          <w:lang w:val="en-US"/>
        </w:rPr>
      </w:pPr>
    </w:p>
    <w:p w:rsidR="006B6C2E" w:rsidRDefault="006B6C2E" w:rsidP="007968AA">
      <w:pPr>
        <w:rPr>
          <w:lang w:val="en-US"/>
        </w:rPr>
      </w:pPr>
    </w:p>
    <w:p w:rsidR="00D33016" w:rsidRDefault="00D33016" w:rsidP="007968AA">
      <w:pPr>
        <w:rPr>
          <w:lang w:val="en-US"/>
        </w:rPr>
      </w:pPr>
    </w:p>
    <w:p w:rsidR="006B6C2E" w:rsidRDefault="006B6C2E" w:rsidP="007968AA">
      <w:pPr>
        <w:rPr>
          <w:lang w:val="en-US"/>
        </w:rPr>
      </w:pPr>
    </w:p>
    <w:p w:rsidR="006B6C2E" w:rsidRPr="00D33016" w:rsidRDefault="00D33016" w:rsidP="00D33016">
      <w:pPr>
        <w:pStyle w:val="Ttulo2"/>
        <w:rPr>
          <w:lang w:val="pt-PT"/>
        </w:rPr>
      </w:pPr>
      <w:r w:rsidRPr="00D33016">
        <w:rPr>
          <w:lang w:val="pt-PT"/>
        </w:rPr>
        <w:lastRenderedPageBreak/>
        <w:t>Conclusões</w:t>
      </w:r>
    </w:p>
    <w:p w:rsidR="006B6C2E" w:rsidRPr="00D33016" w:rsidRDefault="006B6C2E" w:rsidP="007968AA">
      <w:pPr>
        <w:rPr>
          <w:lang w:val="pt-PT"/>
        </w:rPr>
      </w:pPr>
    </w:p>
    <w:p w:rsidR="00786E48" w:rsidRDefault="00C858F2" w:rsidP="00786E48">
      <w:pPr>
        <w:rPr>
          <w:lang w:val="pt-PT"/>
        </w:rPr>
      </w:pPr>
      <w:r w:rsidRPr="00D33016">
        <w:rPr>
          <w:lang w:val="pt-PT"/>
        </w:rPr>
        <w:t>Em suma com a realização deste trabalho o grupo aprendeu a construir</w:t>
      </w:r>
      <w:r w:rsidR="00786E48">
        <w:rPr>
          <w:lang w:val="pt-PT"/>
        </w:rPr>
        <w:t xml:space="preserve"> a tabela de </w:t>
      </w:r>
      <w:proofErr w:type="spellStart"/>
      <w:r w:rsidR="00786E48">
        <w:rPr>
          <w:lang w:val="pt-PT"/>
        </w:rPr>
        <w:t>Huffman</w:t>
      </w:r>
      <w:proofErr w:type="spellEnd"/>
      <w:r w:rsidRPr="00D33016">
        <w:rPr>
          <w:lang w:val="pt-PT"/>
        </w:rPr>
        <w:t>.</w:t>
      </w:r>
    </w:p>
    <w:p w:rsidR="003D4570" w:rsidRDefault="00C858F2" w:rsidP="00786E48">
      <w:pPr>
        <w:rPr>
          <w:lang w:val="pt-PT"/>
        </w:rPr>
      </w:pPr>
      <w:r w:rsidRPr="00D33016">
        <w:rPr>
          <w:lang w:val="pt-PT"/>
        </w:rPr>
        <w:t>Permitindo fazer a codificação e descodificação de mensagens. Conseguindo desta forma</w:t>
      </w:r>
      <w:r w:rsidR="00786E48">
        <w:rPr>
          <w:lang w:val="pt-PT"/>
        </w:rPr>
        <w:t xml:space="preserve"> otimizar</w:t>
      </w:r>
      <w:r w:rsidRPr="00D33016">
        <w:rPr>
          <w:lang w:val="pt-PT"/>
        </w:rPr>
        <w:t xml:space="preserve"> bastante todo o tipo de ficheiro</w:t>
      </w:r>
      <w:r w:rsidR="003D4570">
        <w:rPr>
          <w:lang w:val="pt-PT"/>
        </w:rPr>
        <w:t>. Conseguimos ver diversos objetivos para a utilização deste tipo de compressão sem perdas, como por exemplo o envio de mensagens via internet que requer que nenhum caractere desapareça na receção da mensagem.</w:t>
      </w:r>
    </w:p>
    <w:p w:rsidR="00D33016" w:rsidRDefault="003D4570" w:rsidP="00786E48">
      <w:pPr>
        <w:rPr>
          <w:lang w:val="pt-PT"/>
        </w:rPr>
      </w:pPr>
      <w:r>
        <w:rPr>
          <w:lang w:val="pt-PT"/>
        </w:rPr>
        <w:t>A</w:t>
      </w:r>
      <w:r w:rsidR="00AB5C0F" w:rsidRPr="00D33016">
        <w:rPr>
          <w:lang w:val="pt-PT"/>
        </w:rPr>
        <w:t xml:space="preserve"> </w:t>
      </w:r>
      <w:r w:rsidRPr="00D33016">
        <w:rPr>
          <w:lang w:val="pt-PT"/>
        </w:rPr>
        <w:t>característica</w:t>
      </w:r>
      <w:r w:rsidR="00AB5C0F" w:rsidRPr="00D33016">
        <w:rPr>
          <w:lang w:val="pt-PT"/>
        </w:rPr>
        <w:t xml:space="preserve"> que o torna </w:t>
      </w:r>
      <w:r>
        <w:rPr>
          <w:lang w:val="pt-PT"/>
        </w:rPr>
        <w:t xml:space="preserve">este algoritmo </w:t>
      </w:r>
      <w:r w:rsidR="00AB5C0F" w:rsidRPr="00D33016">
        <w:rPr>
          <w:lang w:val="pt-PT"/>
        </w:rPr>
        <w:t>distinto dos outro</w:t>
      </w:r>
      <w:r>
        <w:rPr>
          <w:lang w:val="pt-PT"/>
        </w:rPr>
        <w:t xml:space="preserve">s é o facto de ser </w:t>
      </w:r>
      <w:r w:rsidR="00AB5C0F" w:rsidRPr="00D33016">
        <w:rPr>
          <w:lang w:val="pt-PT"/>
        </w:rPr>
        <w:t>não redundante, ou seja, uma sequência de números binários nunca pode dar 2 caracteres diferentes.</w:t>
      </w:r>
    </w:p>
    <w:p w:rsidR="002A755E" w:rsidRDefault="003D4570" w:rsidP="00786E48">
      <w:pPr>
        <w:rPr>
          <w:lang w:val="pt-PT"/>
        </w:rPr>
      </w:pPr>
      <w:r>
        <w:rPr>
          <w:lang w:val="pt-PT"/>
        </w:rPr>
        <w:t xml:space="preserve">No entanto nem </w:t>
      </w:r>
      <w:r w:rsidR="002A755E">
        <w:rPr>
          <w:lang w:val="pt-PT"/>
        </w:rPr>
        <w:t>tudo é perfeito e, como se pode verificar na seguinte tabela, os nossos resultados foram deveras ineficientes no que diz respeito ao tempo de processamento da codificação e descodificação.</w:t>
      </w:r>
    </w:p>
    <w:p w:rsidR="003D4570" w:rsidRDefault="002A755E" w:rsidP="00786E48">
      <w:pPr>
        <w:rPr>
          <w:lang w:val="pt-PT"/>
        </w:rPr>
      </w:pPr>
      <w:r>
        <w:rPr>
          <w:lang w:val="pt-PT"/>
        </w:rPr>
        <w:t xml:space="preserve">Achamos que estes números possam ser diminuídos, mas não nos conseguimos “escapar” à utilização de ciclos </w:t>
      </w:r>
      <w:r w:rsidRPr="002A755E">
        <w:rPr>
          <w:i/>
          <w:lang w:val="pt-PT"/>
        </w:rPr>
        <w:t>for</w:t>
      </w:r>
      <w:r>
        <w:rPr>
          <w:lang w:val="pt-PT"/>
        </w:rPr>
        <w:t>, que utilizam a maior parte do tempo de CPU devido a estarmos a codificar ficheiros com muitos caracteres.</w:t>
      </w:r>
    </w:p>
    <w:p w:rsidR="002A755E" w:rsidRDefault="002A755E" w:rsidP="00786E48">
      <w:pPr>
        <w:rPr>
          <w:lang w:val="pt-PT"/>
        </w:rPr>
      </w:pPr>
    </w:p>
    <w:p w:rsidR="002A755E" w:rsidRDefault="002A755E" w:rsidP="00786E48">
      <w:pPr>
        <w:rPr>
          <w:lang w:val="pt-PT"/>
        </w:rPr>
      </w:pPr>
    </w:p>
    <w:p w:rsidR="002A755E" w:rsidRDefault="002A755E" w:rsidP="00786E48">
      <w:pPr>
        <w:rPr>
          <w:lang w:val="pt-PT"/>
        </w:rPr>
      </w:pPr>
    </w:p>
    <w:p w:rsidR="002A755E" w:rsidRDefault="002A755E" w:rsidP="00786E48">
      <w:pPr>
        <w:rPr>
          <w:lang w:val="pt-PT"/>
        </w:rPr>
      </w:pPr>
    </w:p>
    <w:p w:rsidR="002A755E" w:rsidRDefault="002A755E" w:rsidP="00786E48">
      <w:pPr>
        <w:rPr>
          <w:lang w:val="pt-PT"/>
        </w:rPr>
      </w:pPr>
    </w:p>
    <w:p w:rsidR="00786E48" w:rsidRDefault="00786E48" w:rsidP="00D33016">
      <w:pPr>
        <w:pStyle w:val="TE-Normal"/>
      </w:pPr>
    </w:p>
    <w:tbl>
      <w:tblPr>
        <w:tblStyle w:val="TabelacomGrelha"/>
        <w:tblW w:w="10483" w:type="dxa"/>
        <w:tblInd w:w="-996" w:type="dxa"/>
        <w:tblLook w:val="04A0" w:firstRow="1" w:lastRow="0" w:firstColumn="1" w:lastColumn="0" w:noHBand="0" w:noVBand="1"/>
      </w:tblPr>
      <w:tblGrid>
        <w:gridCol w:w="1270"/>
        <w:gridCol w:w="1503"/>
        <w:gridCol w:w="1487"/>
        <w:gridCol w:w="1834"/>
        <w:gridCol w:w="1451"/>
        <w:gridCol w:w="1451"/>
        <w:gridCol w:w="1487"/>
      </w:tblGrid>
      <w:tr w:rsidR="00786E48" w:rsidTr="00033D55">
        <w:tc>
          <w:tcPr>
            <w:tcW w:w="1278" w:type="dxa"/>
          </w:tcPr>
          <w:p w:rsidR="00786E48" w:rsidRDefault="00786E48" w:rsidP="00033D55">
            <w:pPr>
              <w:pStyle w:val="TE-Normal"/>
              <w:ind w:firstLine="0"/>
              <w:jc w:val="center"/>
              <w:rPr>
                <w:lang w:val="pt-BR"/>
              </w:rPr>
            </w:pPr>
          </w:p>
        </w:tc>
        <w:tc>
          <w:tcPr>
            <w:tcW w:w="1563" w:type="dxa"/>
          </w:tcPr>
          <w:p w:rsidR="00786E48" w:rsidRPr="004E4BFD" w:rsidRDefault="002A755E" w:rsidP="00033D55">
            <w:pPr>
              <w:pStyle w:val="TE-Normal"/>
              <w:ind w:firstLine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Árvore de Huffman</w:t>
            </w:r>
          </w:p>
        </w:tc>
        <w:tc>
          <w:tcPr>
            <w:tcW w:w="1451" w:type="dxa"/>
          </w:tcPr>
          <w:p w:rsidR="00786E48" w:rsidRPr="002A755E" w:rsidRDefault="002A755E" w:rsidP="00033D55">
            <w:pPr>
              <w:pStyle w:val="TE-Normal"/>
              <w:ind w:firstLine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>Codificaçã</w:t>
            </w:r>
            <w:r w:rsidRPr="002A755E">
              <w:rPr>
                <w:i/>
                <w:lang w:val="pt-BR"/>
              </w:rPr>
              <w:t>o</w:t>
            </w:r>
          </w:p>
        </w:tc>
        <w:tc>
          <w:tcPr>
            <w:tcW w:w="1761" w:type="dxa"/>
          </w:tcPr>
          <w:p w:rsidR="00786E48" w:rsidRPr="002A755E" w:rsidRDefault="002A755E" w:rsidP="00033D55">
            <w:pPr>
              <w:pStyle w:val="TE-Normal"/>
              <w:ind w:firstLine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>D</w:t>
            </w:r>
            <w:r w:rsidRPr="002A755E">
              <w:rPr>
                <w:i/>
                <w:lang w:val="pt-BR"/>
              </w:rPr>
              <w:t>escodificação</w:t>
            </w:r>
          </w:p>
        </w:tc>
        <w:tc>
          <w:tcPr>
            <w:tcW w:w="1451" w:type="dxa"/>
          </w:tcPr>
          <w:p w:rsidR="00786E48" w:rsidRDefault="002A755E" w:rsidP="00033D55">
            <w:pPr>
              <w:pStyle w:val="TE-Normal"/>
              <w:ind w:firstLine="0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="00786E48" w:rsidRPr="004E4BFD">
              <w:rPr>
                <w:lang w:val="pt-BR"/>
              </w:rPr>
              <w:t>ntropia</w:t>
            </w:r>
          </w:p>
        </w:tc>
        <w:tc>
          <w:tcPr>
            <w:tcW w:w="1451" w:type="dxa"/>
          </w:tcPr>
          <w:p w:rsidR="00786E48" w:rsidRDefault="002A755E" w:rsidP="00033D55">
            <w:pPr>
              <w:pStyle w:val="TE-Normal"/>
              <w:ind w:firstLine="0"/>
              <w:rPr>
                <w:lang w:val="pt-BR"/>
              </w:rPr>
            </w:pPr>
            <w:r>
              <w:rPr>
                <w:lang w:val="pt-BR"/>
              </w:rPr>
              <w:t>Número médio de bits</w:t>
            </w:r>
          </w:p>
        </w:tc>
        <w:tc>
          <w:tcPr>
            <w:tcW w:w="1528" w:type="dxa"/>
          </w:tcPr>
          <w:p w:rsidR="00786E48" w:rsidRDefault="002A755E" w:rsidP="00033D55">
            <w:pPr>
              <w:pStyle w:val="TE-Normal"/>
              <w:ind w:firstLine="0"/>
              <w:rPr>
                <w:lang w:val="pt-BR"/>
              </w:rPr>
            </w:pPr>
            <w:r>
              <w:rPr>
                <w:lang w:val="pt-BR"/>
              </w:rPr>
              <w:t>Eficiência</w:t>
            </w:r>
          </w:p>
        </w:tc>
      </w:tr>
      <w:tr w:rsidR="00786E48" w:rsidTr="00033D55">
        <w:tc>
          <w:tcPr>
            <w:tcW w:w="1278" w:type="dxa"/>
          </w:tcPr>
          <w:p w:rsidR="00786E48" w:rsidRPr="002A755E" w:rsidRDefault="00786E48" w:rsidP="00033D55">
            <w:pPr>
              <w:pStyle w:val="TE-Normal"/>
              <w:ind w:firstLine="0"/>
              <w:rPr>
                <w:i/>
                <w:lang w:val="pt-BR"/>
              </w:rPr>
            </w:pPr>
            <w:r w:rsidRPr="002A755E">
              <w:rPr>
                <w:i/>
                <w:lang w:val="pt-BR"/>
              </w:rPr>
              <w:t>ecg.txt</w:t>
            </w:r>
          </w:p>
        </w:tc>
        <w:tc>
          <w:tcPr>
            <w:tcW w:w="1563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0,3194172</w:t>
            </w:r>
            <w:r>
              <w:rPr>
                <w:lang w:val="pt-BR"/>
              </w:rPr>
              <w:t>4</w:t>
            </w:r>
          </w:p>
        </w:tc>
        <w:tc>
          <w:tcPr>
            <w:tcW w:w="145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0,6731827</w:t>
            </w:r>
            <w:r>
              <w:rPr>
                <w:lang w:val="pt-BR"/>
              </w:rPr>
              <w:t>3</w:t>
            </w:r>
          </w:p>
        </w:tc>
        <w:tc>
          <w:tcPr>
            <w:tcW w:w="176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8,35173678</w:t>
            </w:r>
          </w:p>
        </w:tc>
        <w:tc>
          <w:tcPr>
            <w:tcW w:w="145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3,26516166</w:t>
            </w:r>
          </w:p>
        </w:tc>
        <w:tc>
          <w:tcPr>
            <w:tcW w:w="145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C58F6">
              <w:rPr>
                <w:lang w:val="pt-BR"/>
              </w:rPr>
              <w:t>9,82352941</w:t>
            </w:r>
          </w:p>
        </w:tc>
        <w:tc>
          <w:tcPr>
            <w:tcW w:w="1528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C58F6">
              <w:rPr>
                <w:lang w:val="pt-BR"/>
              </w:rPr>
              <w:t>0,3323817</w:t>
            </w:r>
            <w:r>
              <w:rPr>
                <w:lang w:val="pt-BR"/>
              </w:rPr>
              <w:t>3</w:t>
            </w:r>
          </w:p>
        </w:tc>
      </w:tr>
      <w:tr w:rsidR="00786E48" w:rsidTr="00033D55">
        <w:tc>
          <w:tcPr>
            <w:tcW w:w="1278" w:type="dxa"/>
          </w:tcPr>
          <w:p w:rsidR="00786E48" w:rsidRPr="002A755E" w:rsidRDefault="00786E48" w:rsidP="00033D55">
            <w:pPr>
              <w:pStyle w:val="TE-Normal"/>
              <w:ind w:firstLine="0"/>
              <w:rPr>
                <w:i/>
                <w:lang w:val="pt-BR"/>
              </w:rPr>
            </w:pPr>
            <w:r w:rsidRPr="002A755E">
              <w:rPr>
                <w:i/>
                <w:lang w:val="pt-BR"/>
              </w:rPr>
              <w:t>ubuntu.txt</w:t>
            </w:r>
          </w:p>
        </w:tc>
        <w:tc>
          <w:tcPr>
            <w:tcW w:w="1563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2,0202043</w:t>
            </w:r>
            <w:r>
              <w:rPr>
                <w:lang w:val="pt-BR"/>
              </w:rPr>
              <w:t>1</w:t>
            </w:r>
          </w:p>
        </w:tc>
        <w:tc>
          <w:tcPr>
            <w:tcW w:w="145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4,607340</w:t>
            </w:r>
            <w:r>
              <w:rPr>
                <w:lang w:val="pt-BR"/>
              </w:rPr>
              <w:t>1</w:t>
            </w:r>
          </w:p>
        </w:tc>
        <w:tc>
          <w:tcPr>
            <w:tcW w:w="176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82,2575569</w:t>
            </w:r>
          </w:p>
        </w:tc>
        <w:tc>
          <w:tcPr>
            <w:tcW w:w="145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4,677934</w:t>
            </w:r>
            <w:r>
              <w:rPr>
                <w:lang w:val="pt-BR"/>
              </w:rPr>
              <w:t>1</w:t>
            </w:r>
          </w:p>
        </w:tc>
        <w:tc>
          <w:tcPr>
            <w:tcW w:w="145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C58F6">
              <w:rPr>
                <w:lang w:val="pt-BR"/>
              </w:rPr>
              <w:t>9,6336633</w:t>
            </w:r>
            <w:r>
              <w:rPr>
                <w:lang w:val="pt-BR"/>
              </w:rPr>
              <w:t>7</w:t>
            </w:r>
          </w:p>
        </w:tc>
        <w:tc>
          <w:tcPr>
            <w:tcW w:w="1528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C58F6">
              <w:rPr>
                <w:lang w:val="pt-BR"/>
              </w:rPr>
              <w:t>0,4855820</w:t>
            </w:r>
            <w:r>
              <w:rPr>
                <w:lang w:val="pt-BR"/>
              </w:rPr>
              <w:t>6</w:t>
            </w:r>
          </w:p>
        </w:tc>
      </w:tr>
      <w:tr w:rsidR="00786E48" w:rsidTr="00033D55">
        <w:tc>
          <w:tcPr>
            <w:tcW w:w="1278" w:type="dxa"/>
          </w:tcPr>
          <w:p w:rsidR="00786E48" w:rsidRPr="002A755E" w:rsidRDefault="00786E48" w:rsidP="00033D55">
            <w:pPr>
              <w:pStyle w:val="TE-Normal"/>
              <w:ind w:firstLine="0"/>
              <w:rPr>
                <w:i/>
                <w:lang w:val="pt-BR"/>
              </w:rPr>
            </w:pPr>
            <w:r w:rsidRPr="002A755E">
              <w:rPr>
                <w:i/>
                <w:lang w:val="pt-BR"/>
              </w:rPr>
              <w:t>mp3</w:t>
            </w:r>
          </w:p>
        </w:tc>
        <w:tc>
          <w:tcPr>
            <w:tcW w:w="1563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5,9430668</w:t>
            </w:r>
            <w:r>
              <w:rPr>
                <w:lang w:val="pt-BR"/>
              </w:rPr>
              <w:t>4</w:t>
            </w:r>
          </w:p>
        </w:tc>
        <w:tc>
          <w:tcPr>
            <w:tcW w:w="145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26,2587106</w:t>
            </w:r>
          </w:p>
        </w:tc>
        <w:tc>
          <w:tcPr>
            <w:tcW w:w="176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169,2293</w:t>
            </w:r>
          </w:p>
        </w:tc>
        <w:tc>
          <w:tcPr>
            <w:tcW w:w="145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4,2863147</w:t>
            </w:r>
            <w:r>
              <w:rPr>
                <w:lang w:val="pt-BR"/>
              </w:rPr>
              <w:t>1</w:t>
            </w:r>
          </w:p>
        </w:tc>
        <w:tc>
          <w:tcPr>
            <w:tcW w:w="145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C58F6">
              <w:rPr>
                <w:lang w:val="pt-BR"/>
              </w:rPr>
              <w:t>8,8526315</w:t>
            </w:r>
            <w:r>
              <w:rPr>
                <w:lang w:val="pt-BR"/>
              </w:rPr>
              <w:t>8</w:t>
            </w:r>
          </w:p>
        </w:tc>
        <w:tc>
          <w:tcPr>
            <w:tcW w:w="1528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C58F6">
              <w:rPr>
                <w:lang w:val="pt-BR"/>
              </w:rPr>
              <w:t>0,48418537</w:t>
            </w:r>
          </w:p>
        </w:tc>
      </w:tr>
      <w:tr w:rsidR="00786E48" w:rsidTr="00033D55">
        <w:tc>
          <w:tcPr>
            <w:tcW w:w="1278" w:type="dxa"/>
          </w:tcPr>
          <w:p w:rsidR="00786E48" w:rsidRPr="002A755E" w:rsidRDefault="00786E48" w:rsidP="00033D55">
            <w:pPr>
              <w:pStyle w:val="TE-Normal"/>
              <w:ind w:firstLine="0"/>
              <w:rPr>
                <w:i/>
                <w:lang w:val="pt-BR"/>
              </w:rPr>
            </w:pPr>
            <w:r w:rsidRPr="002A755E">
              <w:rPr>
                <w:i/>
                <w:lang w:val="pt-BR"/>
              </w:rPr>
              <w:t>midi</w:t>
            </w:r>
          </w:p>
        </w:tc>
        <w:tc>
          <w:tcPr>
            <w:tcW w:w="1563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0,1993846</w:t>
            </w:r>
            <w:r>
              <w:rPr>
                <w:lang w:val="pt-BR"/>
              </w:rPr>
              <w:t>9</w:t>
            </w:r>
          </w:p>
        </w:tc>
        <w:tc>
          <w:tcPr>
            <w:tcW w:w="145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0,93242192</w:t>
            </w:r>
          </w:p>
        </w:tc>
        <w:tc>
          <w:tcPr>
            <w:tcW w:w="176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10,551397</w:t>
            </w:r>
            <w:r>
              <w:rPr>
                <w:lang w:val="pt-BR"/>
              </w:rPr>
              <w:t>6</w:t>
            </w:r>
          </w:p>
        </w:tc>
        <w:tc>
          <w:tcPr>
            <w:tcW w:w="145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3,7381417</w:t>
            </w:r>
            <w:r>
              <w:rPr>
                <w:lang w:val="pt-BR"/>
              </w:rPr>
              <w:t>6</w:t>
            </w:r>
          </w:p>
        </w:tc>
        <w:tc>
          <w:tcPr>
            <w:tcW w:w="145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C58F6">
              <w:rPr>
                <w:lang w:val="pt-BR"/>
              </w:rPr>
              <w:t>9,3789473</w:t>
            </w:r>
            <w:r>
              <w:rPr>
                <w:lang w:val="pt-BR"/>
              </w:rPr>
              <w:t>7</w:t>
            </w:r>
          </w:p>
        </w:tc>
        <w:tc>
          <w:tcPr>
            <w:tcW w:w="1528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  <w:r w:rsidRPr="004C58F6">
              <w:rPr>
                <w:lang w:val="pt-BR"/>
              </w:rPr>
              <w:t>0,3985673</w:t>
            </w:r>
          </w:p>
        </w:tc>
      </w:tr>
      <w:tr w:rsidR="00786E48" w:rsidTr="00033D55">
        <w:tc>
          <w:tcPr>
            <w:tcW w:w="1278" w:type="dxa"/>
          </w:tcPr>
          <w:p w:rsidR="00786E48" w:rsidRPr="002A755E" w:rsidRDefault="00786E48" w:rsidP="00033D55">
            <w:pPr>
              <w:pStyle w:val="TE-Normal"/>
              <w:ind w:firstLine="0"/>
              <w:rPr>
                <w:i/>
                <w:lang w:val="pt-BR"/>
              </w:rPr>
            </w:pPr>
            <w:r w:rsidRPr="002A755E">
              <w:rPr>
                <w:i/>
                <w:lang w:val="pt-BR"/>
              </w:rPr>
              <w:t>imagem</w:t>
            </w:r>
          </w:p>
        </w:tc>
        <w:tc>
          <w:tcPr>
            <w:tcW w:w="1563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</w:p>
        </w:tc>
        <w:tc>
          <w:tcPr>
            <w:tcW w:w="145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</w:p>
        </w:tc>
        <w:tc>
          <w:tcPr>
            <w:tcW w:w="176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</w:p>
        </w:tc>
        <w:tc>
          <w:tcPr>
            <w:tcW w:w="145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</w:p>
        </w:tc>
        <w:tc>
          <w:tcPr>
            <w:tcW w:w="1451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</w:p>
        </w:tc>
        <w:tc>
          <w:tcPr>
            <w:tcW w:w="1528" w:type="dxa"/>
          </w:tcPr>
          <w:p w:rsidR="00786E48" w:rsidRDefault="00786E48" w:rsidP="00033D55">
            <w:pPr>
              <w:pStyle w:val="TE-Normal"/>
              <w:ind w:firstLine="0"/>
              <w:rPr>
                <w:lang w:val="pt-BR"/>
              </w:rPr>
            </w:pPr>
          </w:p>
        </w:tc>
      </w:tr>
    </w:tbl>
    <w:p w:rsidR="00786E48" w:rsidRDefault="00786E48" w:rsidP="00D33016">
      <w:pPr>
        <w:pStyle w:val="TE-Normal"/>
      </w:pPr>
    </w:p>
    <w:p w:rsidR="00786E48" w:rsidRPr="002A755E" w:rsidRDefault="00786E48" w:rsidP="00D33016">
      <w:pPr>
        <w:pStyle w:val="TE-Normal"/>
        <w:rPr>
          <w:u w:val="single"/>
        </w:rPr>
      </w:pPr>
      <w:r>
        <w:br w:type="page"/>
      </w:r>
    </w:p>
    <w:p w:rsidR="006B6C2E" w:rsidRPr="00D33016" w:rsidRDefault="00D33016" w:rsidP="00D33016">
      <w:pPr>
        <w:pStyle w:val="Ttulo2"/>
        <w:rPr>
          <w:lang w:val="pt-PT"/>
        </w:rPr>
      </w:pPr>
      <w:r>
        <w:rPr>
          <w:lang w:val="pt-PT"/>
        </w:rPr>
        <w:lastRenderedPageBreak/>
        <w:t>Anexos</w:t>
      </w:r>
    </w:p>
    <w:sectPr w:rsidR="006B6C2E" w:rsidRPr="00D33016" w:rsidSect="00D655A0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6" w:h="16838" w:code="9"/>
      <w:pgMar w:top="1417" w:right="1701" w:bottom="1417" w:left="1701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92A" w:rsidRDefault="001B492A" w:rsidP="007968AA">
      <w:r>
        <w:separator/>
      </w:r>
    </w:p>
  </w:endnote>
  <w:endnote w:type="continuationSeparator" w:id="0">
    <w:p w:rsidR="001B492A" w:rsidRDefault="001B492A" w:rsidP="0079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926" w:rsidRPr="00501926" w:rsidRDefault="00501926" w:rsidP="007968AA">
    <w:pPr>
      <w:rPr>
        <w:lang w:val="en-US"/>
      </w:rPr>
    </w:pPr>
    <w:r w:rsidRPr="00501926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876940"/>
      <w:docPartObj>
        <w:docPartGallery w:val="Page Numbers (Bottom of Page)"/>
        <w:docPartUnique/>
      </w:docPartObj>
    </w:sdtPr>
    <w:sdtEndPr/>
    <w:sdtContent>
      <w:p w:rsidR="005B084E" w:rsidRDefault="005B08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00A">
          <w:rPr>
            <w:noProof/>
          </w:rPr>
          <w:t>1</w:t>
        </w:r>
        <w:r w:rsidR="0079000A">
          <w:rPr>
            <w:noProof/>
          </w:rPr>
          <w:t>2</w:t>
        </w:r>
        <w:r>
          <w:fldChar w:fldCharType="end"/>
        </w:r>
      </w:p>
    </w:sdtContent>
  </w:sdt>
  <w:p w:rsidR="005B084E" w:rsidRDefault="005B084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926" w:rsidRPr="00501926" w:rsidRDefault="00501926" w:rsidP="007968AA">
    <w:pPr>
      <w:rPr>
        <w:lang w:val="en-US"/>
      </w:rPr>
    </w:pPr>
    <w:r w:rsidRPr="00501926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92A" w:rsidRDefault="001B492A" w:rsidP="007968AA">
      <w:r>
        <w:separator/>
      </w:r>
    </w:p>
  </w:footnote>
  <w:footnote w:type="continuationSeparator" w:id="0">
    <w:p w:rsidR="001B492A" w:rsidRDefault="001B492A" w:rsidP="00796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926" w:rsidRPr="00EC49FE" w:rsidRDefault="00501926" w:rsidP="007968AA"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501926" w:rsidRPr="00EC49FE" w:rsidRDefault="00501926" w:rsidP="007968AA">
    <w:r w:rsidRPr="00EC49FE"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926" w:rsidRDefault="00501926" w:rsidP="007968AA"/>
  <w:p w:rsidR="00501926" w:rsidRDefault="00501926" w:rsidP="007968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A1F601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5A030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D1DEE5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1D097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C045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name w:val="Lista 3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</w:abstractNum>
  <w:abstractNum w:abstractNumId="6" w15:restartNumberingAfterBreak="0">
    <w:nsid w:val="00000003"/>
    <w:multiLevelType w:val="multilevel"/>
    <w:tmpl w:val="9D10FD76"/>
    <w:name w:val="Numeração 1"/>
    <w:lvl w:ilvl="0">
      <w:start w:val="1"/>
      <w:numFmt w:val="decimal"/>
      <w:suff w:val="nothing"/>
      <w:lvlText w:val="%1. "/>
      <w:lvlJc w:val="left"/>
      <w:pPr>
        <w:ind w:left="283" w:hanging="283"/>
      </w:pPr>
    </w:lvl>
    <w:lvl w:ilvl="1">
      <w:start w:val="1"/>
      <w:numFmt w:val="decimal"/>
      <w:suff w:val="space"/>
      <w:lvlText w:val="%1.%2. "/>
      <w:lvlJc w:val="left"/>
      <w:pPr>
        <w:ind w:left="0" w:firstLine="0"/>
      </w:pPr>
    </w:lvl>
    <w:lvl w:ilvl="2">
      <w:start w:val="1"/>
      <w:numFmt w:val="decimal"/>
      <w:suff w:val="nothing"/>
      <w:lvlText w:val="%1.%2.%3. "/>
      <w:lvlJc w:val="left"/>
      <w:pPr>
        <w:ind w:left="0" w:firstLine="0"/>
      </w:p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</w:lvl>
  </w:abstractNum>
  <w:abstractNum w:abstractNumId="7" w15:restartNumberingAfterBreak="0">
    <w:nsid w:val="010258D7"/>
    <w:multiLevelType w:val="singleLevel"/>
    <w:tmpl w:val="6E0E9D10"/>
    <w:name w:val="Lista 1"/>
    <w:lvl w:ilvl="0">
      <w:start w:val="1"/>
      <w:numFmt w:val="bullet"/>
      <w:pStyle w:val="TE-Inciso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6"/>
      </w:rPr>
    </w:lvl>
  </w:abstractNum>
  <w:abstractNum w:abstractNumId="8" w15:restartNumberingAfterBreak="0">
    <w:nsid w:val="0A494437"/>
    <w:multiLevelType w:val="multilevel"/>
    <w:tmpl w:val="2B40AA26"/>
    <w:lvl w:ilvl="0">
      <w:start w:val="1"/>
      <w:numFmt w:val="none"/>
      <w:suff w:val="space"/>
      <w:lvlText w:val=" 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P-TituloCentralizadoPos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19CA0EE0"/>
    <w:multiLevelType w:val="multilevel"/>
    <w:tmpl w:val="88A83CDE"/>
    <w:lvl w:ilvl="0">
      <w:start w:val="1"/>
      <w:numFmt w:val="decimal"/>
      <w:pStyle w:val="T1-TituloPrimario"/>
      <w:suff w:val="space"/>
      <w:lvlText w:val="%1 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T2-TituloSecundario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3-TituloTerciario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4-TituloQuaternario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5-TituloQuinario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  <w:rPr>
        <w:rFonts w:hint="default"/>
      </w:rPr>
    </w:lvl>
  </w:abstractNum>
  <w:abstractNum w:abstractNumId="10" w15:restartNumberingAfterBreak="0">
    <w:nsid w:val="19CF3F5D"/>
    <w:multiLevelType w:val="hybridMultilevel"/>
    <w:tmpl w:val="D3DEACAE"/>
    <w:lvl w:ilvl="0" w:tplc="0C6615C4">
      <w:start w:val="1"/>
      <w:numFmt w:val="decimal"/>
      <w:pStyle w:val="TE-LegendaQuadro"/>
      <w:lvlText w:val="QUADRO %1 - "/>
      <w:lvlJc w:val="left"/>
      <w:pPr>
        <w:tabs>
          <w:tab w:val="num" w:pos="737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B35C82"/>
    <w:multiLevelType w:val="hybridMultilevel"/>
    <w:tmpl w:val="522E2CA4"/>
    <w:lvl w:ilvl="0" w:tplc="0816000F">
      <w:start w:val="1"/>
      <w:numFmt w:val="decimal"/>
      <w:lvlText w:val="%1.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76E078F"/>
    <w:multiLevelType w:val="singleLevel"/>
    <w:tmpl w:val="D39CC90C"/>
    <w:lvl w:ilvl="0">
      <w:start w:val="1"/>
      <w:numFmt w:val="lowerLetter"/>
      <w:pStyle w:val="TE-Alne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236381B"/>
    <w:multiLevelType w:val="singleLevel"/>
    <w:tmpl w:val="A6BE4F10"/>
    <w:lvl w:ilvl="0">
      <w:start w:val="1"/>
      <w:numFmt w:val="bullet"/>
      <w:pStyle w:val="TE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14861D1"/>
    <w:multiLevelType w:val="hybridMultilevel"/>
    <w:tmpl w:val="FA60F4C4"/>
    <w:lvl w:ilvl="0" w:tplc="5CE6436C">
      <w:start w:val="1"/>
      <w:numFmt w:val="decimal"/>
      <w:pStyle w:val="TE-LegendaFigura"/>
      <w:lvlText w:val="FIGURA %1 - "/>
      <w:lvlJc w:val="left"/>
      <w:pPr>
        <w:tabs>
          <w:tab w:val="num" w:pos="709"/>
        </w:tabs>
        <w:ind w:left="2013" w:hanging="1304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61AA12EF"/>
    <w:multiLevelType w:val="hybridMultilevel"/>
    <w:tmpl w:val="44222DD4"/>
    <w:lvl w:ilvl="0" w:tplc="99503CAE">
      <w:start w:val="1"/>
      <w:numFmt w:val="decimal"/>
      <w:pStyle w:val="TE-LegendaTabela"/>
      <w:lvlText w:val="TABELA %1 - "/>
      <w:lvlJc w:val="left"/>
      <w:pPr>
        <w:tabs>
          <w:tab w:val="num" w:pos="0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402FD6"/>
    <w:multiLevelType w:val="hybridMultilevel"/>
    <w:tmpl w:val="90DCC766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3D2157"/>
    <w:multiLevelType w:val="hybridMultilevel"/>
    <w:tmpl w:val="522E2CA4"/>
    <w:lvl w:ilvl="0" w:tplc="0816000F">
      <w:start w:val="1"/>
      <w:numFmt w:val="decimal"/>
      <w:lvlText w:val="%1."/>
      <w:lvlJc w:val="left"/>
      <w:pPr>
        <w:ind w:left="1069" w:hanging="360"/>
      </w:pPr>
    </w:lvl>
    <w:lvl w:ilvl="1" w:tplc="08160019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8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2"/>
  </w:num>
  <w:num w:numId="9">
    <w:abstractNumId w:val="9"/>
  </w:num>
  <w:num w:numId="10">
    <w:abstractNumId w:val="12"/>
    <w:lvlOverride w:ilvl="0">
      <w:startOverride w:val="1"/>
    </w:lvlOverride>
  </w:num>
  <w:num w:numId="11">
    <w:abstractNumId w:val="14"/>
  </w:num>
  <w:num w:numId="12">
    <w:abstractNumId w:val="15"/>
  </w:num>
  <w:num w:numId="13">
    <w:abstractNumId w:val="10"/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7"/>
  </w:num>
  <w:num w:numId="25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43F"/>
    <w:rsid w:val="00007D94"/>
    <w:rsid w:val="00011713"/>
    <w:rsid w:val="0001662D"/>
    <w:rsid w:val="000225DD"/>
    <w:rsid w:val="000437C7"/>
    <w:rsid w:val="000448D0"/>
    <w:rsid w:val="000841A6"/>
    <w:rsid w:val="0008661A"/>
    <w:rsid w:val="000B1BDC"/>
    <w:rsid w:val="000B1CBE"/>
    <w:rsid w:val="000B443F"/>
    <w:rsid w:val="00106D1B"/>
    <w:rsid w:val="0012261D"/>
    <w:rsid w:val="0013614C"/>
    <w:rsid w:val="001407B7"/>
    <w:rsid w:val="001407BE"/>
    <w:rsid w:val="0015533E"/>
    <w:rsid w:val="00165272"/>
    <w:rsid w:val="001A7755"/>
    <w:rsid w:val="001B0873"/>
    <w:rsid w:val="001B492A"/>
    <w:rsid w:val="001B7D91"/>
    <w:rsid w:val="001C66BE"/>
    <w:rsid w:val="001C7400"/>
    <w:rsid w:val="001D4C79"/>
    <w:rsid w:val="001D59F7"/>
    <w:rsid w:val="001D765D"/>
    <w:rsid w:val="001E7B40"/>
    <w:rsid w:val="001F0421"/>
    <w:rsid w:val="00203410"/>
    <w:rsid w:val="00203EC6"/>
    <w:rsid w:val="00207214"/>
    <w:rsid w:val="00225843"/>
    <w:rsid w:val="00226029"/>
    <w:rsid w:val="002267ED"/>
    <w:rsid w:val="00236FF4"/>
    <w:rsid w:val="002508F4"/>
    <w:rsid w:val="00250FFB"/>
    <w:rsid w:val="002554C8"/>
    <w:rsid w:val="00261D9B"/>
    <w:rsid w:val="00263727"/>
    <w:rsid w:val="00275C1F"/>
    <w:rsid w:val="00281935"/>
    <w:rsid w:val="00284588"/>
    <w:rsid w:val="002A755E"/>
    <w:rsid w:val="002C387C"/>
    <w:rsid w:val="00316E4D"/>
    <w:rsid w:val="00330DF6"/>
    <w:rsid w:val="0034761D"/>
    <w:rsid w:val="00354CB4"/>
    <w:rsid w:val="00360558"/>
    <w:rsid w:val="00385F55"/>
    <w:rsid w:val="00391A56"/>
    <w:rsid w:val="003C691A"/>
    <w:rsid w:val="003D4570"/>
    <w:rsid w:val="00412E84"/>
    <w:rsid w:val="0041607B"/>
    <w:rsid w:val="00420BA3"/>
    <w:rsid w:val="00440AFC"/>
    <w:rsid w:val="0044287A"/>
    <w:rsid w:val="00445EDB"/>
    <w:rsid w:val="00455AB9"/>
    <w:rsid w:val="00455EC9"/>
    <w:rsid w:val="004565FA"/>
    <w:rsid w:val="00457415"/>
    <w:rsid w:val="004814D0"/>
    <w:rsid w:val="00482459"/>
    <w:rsid w:val="0049697E"/>
    <w:rsid w:val="004A3E2C"/>
    <w:rsid w:val="004B1879"/>
    <w:rsid w:val="004B33F0"/>
    <w:rsid w:val="004B5B03"/>
    <w:rsid w:val="004C58F6"/>
    <w:rsid w:val="004C6B2F"/>
    <w:rsid w:val="004D6449"/>
    <w:rsid w:val="004E3F50"/>
    <w:rsid w:val="004E4BFD"/>
    <w:rsid w:val="004F0C21"/>
    <w:rsid w:val="004F174D"/>
    <w:rsid w:val="00501926"/>
    <w:rsid w:val="00504606"/>
    <w:rsid w:val="00523D96"/>
    <w:rsid w:val="00527F28"/>
    <w:rsid w:val="0055152F"/>
    <w:rsid w:val="00557310"/>
    <w:rsid w:val="00560AC6"/>
    <w:rsid w:val="005642E9"/>
    <w:rsid w:val="0056586F"/>
    <w:rsid w:val="005755B0"/>
    <w:rsid w:val="00584A15"/>
    <w:rsid w:val="00586A28"/>
    <w:rsid w:val="00594F42"/>
    <w:rsid w:val="005A0C8E"/>
    <w:rsid w:val="005B084E"/>
    <w:rsid w:val="005B2380"/>
    <w:rsid w:val="005C7AD6"/>
    <w:rsid w:val="005E3537"/>
    <w:rsid w:val="006065D2"/>
    <w:rsid w:val="0062546A"/>
    <w:rsid w:val="00630A39"/>
    <w:rsid w:val="00655172"/>
    <w:rsid w:val="006567EF"/>
    <w:rsid w:val="0066728D"/>
    <w:rsid w:val="00675853"/>
    <w:rsid w:val="0068257F"/>
    <w:rsid w:val="006B6C2E"/>
    <w:rsid w:val="006C2416"/>
    <w:rsid w:val="006C7B44"/>
    <w:rsid w:val="006E6065"/>
    <w:rsid w:val="006F0391"/>
    <w:rsid w:val="006F2F34"/>
    <w:rsid w:val="007064CE"/>
    <w:rsid w:val="00717E61"/>
    <w:rsid w:val="00722E43"/>
    <w:rsid w:val="007242E2"/>
    <w:rsid w:val="00724827"/>
    <w:rsid w:val="00724BEA"/>
    <w:rsid w:val="0072512B"/>
    <w:rsid w:val="0072562F"/>
    <w:rsid w:val="00740038"/>
    <w:rsid w:val="00740457"/>
    <w:rsid w:val="007509B9"/>
    <w:rsid w:val="00753B2C"/>
    <w:rsid w:val="0077323B"/>
    <w:rsid w:val="00776F3D"/>
    <w:rsid w:val="00786E48"/>
    <w:rsid w:val="0079000A"/>
    <w:rsid w:val="00794C5E"/>
    <w:rsid w:val="007968AA"/>
    <w:rsid w:val="007B486F"/>
    <w:rsid w:val="007C165C"/>
    <w:rsid w:val="007C1C62"/>
    <w:rsid w:val="007D7707"/>
    <w:rsid w:val="007E1C6B"/>
    <w:rsid w:val="007F3032"/>
    <w:rsid w:val="007F5773"/>
    <w:rsid w:val="008012B8"/>
    <w:rsid w:val="008215E3"/>
    <w:rsid w:val="00824E61"/>
    <w:rsid w:val="00825D45"/>
    <w:rsid w:val="00832A05"/>
    <w:rsid w:val="00843120"/>
    <w:rsid w:val="00866B3C"/>
    <w:rsid w:val="008846AC"/>
    <w:rsid w:val="00892FB7"/>
    <w:rsid w:val="008E08C0"/>
    <w:rsid w:val="008E4698"/>
    <w:rsid w:val="008E73CF"/>
    <w:rsid w:val="00910801"/>
    <w:rsid w:val="0091127E"/>
    <w:rsid w:val="00913321"/>
    <w:rsid w:val="009311CD"/>
    <w:rsid w:val="00947D65"/>
    <w:rsid w:val="009526EC"/>
    <w:rsid w:val="0097571E"/>
    <w:rsid w:val="00975C03"/>
    <w:rsid w:val="00986DBF"/>
    <w:rsid w:val="009A1A87"/>
    <w:rsid w:val="009B2631"/>
    <w:rsid w:val="009C3A33"/>
    <w:rsid w:val="009D2756"/>
    <w:rsid w:val="00A137A7"/>
    <w:rsid w:val="00A22491"/>
    <w:rsid w:val="00A31717"/>
    <w:rsid w:val="00A401D0"/>
    <w:rsid w:val="00A44FEC"/>
    <w:rsid w:val="00A62122"/>
    <w:rsid w:val="00A634D7"/>
    <w:rsid w:val="00A75847"/>
    <w:rsid w:val="00A75E76"/>
    <w:rsid w:val="00A80A00"/>
    <w:rsid w:val="00A8510A"/>
    <w:rsid w:val="00AB2B21"/>
    <w:rsid w:val="00AB3859"/>
    <w:rsid w:val="00AB5C0F"/>
    <w:rsid w:val="00AB6E0F"/>
    <w:rsid w:val="00AE486A"/>
    <w:rsid w:val="00AF69EC"/>
    <w:rsid w:val="00AF7851"/>
    <w:rsid w:val="00B028A9"/>
    <w:rsid w:val="00B23268"/>
    <w:rsid w:val="00B27358"/>
    <w:rsid w:val="00B340B2"/>
    <w:rsid w:val="00B36E7E"/>
    <w:rsid w:val="00B4776B"/>
    <w:rsid w:val="00B50BAC"/>
    <w:rsid w:val="00B70732"/>
    <w:rsid w:val="00B70E82"/>
    <w:rsid w:val="00B7582D"/>
    <w:rsid w:val="00B95CA8"/>
    <w:rsid w:val="00BA3204"/>
    <w:rsid w:val="00BB044B"/>
    <w:rsid w:val="00BC2844"/>
    <w:rsid w:val="00BE3A01"/>
    <w:rsid w:val="00BF30E6"/>
    <w:rsid w:val="00BF4504"/>
    <w:rsid w:val="00BF521F"/>
    <w:rsid w:val="00C04454"/>
    <w:rsid w:val="00C07D66"/>
    <w:rsid w:val="00C523B9"/>
    <w:rsid w:val="00C53F5A"/>
    <w:rsid w:val="00C65391"/>
    <w:rsid w:val="00C65969"/>
    <w:rsid w:val="00C8090F"/>
    <w:rsid w:val="00C858F2"/>
    <w:rsid w:val="00C90F6B"/>
    <w:rsid w:val="00C928A9"/>
    <w:rsid w:val="00C947C9"/>
    <w:rsid w:val="00D15FBD"/>
    <w:rsid w:val="00D17CC6"/>
    <w:rsid w:val="00D218AC"/>
    <w:rsid w:val="00D33016"/>
    <w:rsid w:val="00D348C0"/>
    <w:rsid w:val="00D52FFE"/>
    <w:rsid w:val="00D57F91"/>
    <w:rsid w:val="00D655A0"/>
    <w:rsid w:val="00D849A9"/>
    <w:rsid w:val="00D90993"/>
    <w:rsid w:val="00D92B66"/>
    <w:rsid w:val="00D932C8"/>
    <w:rsid w:val="00DA3B15"/>
    <w:rsid w:val="00DB4736"/>
    <w:rsid w:val="00DC363F"/>
    <w:rsid w:val="00DC4710"/>
    <w:rsid w:val="00DE4C10"/>
    <w:rsid w:val="00DF6AA7"/>
    <w:rsid w:val="00E031CC"/>
    <w:rsid w:val="00E144F7"/>
    <w:rsid w:val="00E31E07"/>
    <w:rsid w:val="00E3231F"/>
    <w:rsid w:val="00E37BDD"/>
    <w:rsid w:val="00E43AF4"/>
    <w:rsid w:val="00E44E52"/>
    <w:rsid w:val="00E64AB5"/>
    <w:rsid w:val="00E80B43"/>
    <w:rsid w:val="00E83250"/>
    <w:rsid w:val="00EB13C5"/>
    <w:rsid w:val="00EB48BD"/>
    <w:rsid w:val="00ED5FCC"/>
    <w:rsid w:val="00F01382"/>
    <w:rsid w:val="00F04EC2"/>
    <w:rsid w:val="00F1740D"/>
    <w:rsid w:val="00F84DAE"/>
    <w:rsid w:val="00FB201E"/>
    <w:rsid w:val="00FB2054"/>
    <w:rsid w:val="00FB31AF"/>
    <w:rsid w:val="00FC01EB"/>
    <w:rsid w:val="00FD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v:textbox inset=",2.5mm,,2.5mm"/>
    </o:shapedefaults>
    <o:shapelayout v:ext="edit">
      <o:idmap v:ext="edit" data="1"/>
    </o:shapelayout>
  </w:shapeDefaults>
  <w:decimalSymbol w:val=","/>
  <w:listSeparator w:val=";"/>
  <w14:docId w14:val="4092CF9E"/>
  <w15:chartTrackingRefBased/>
  <w15:docId w15:val="{58A45E7B-86A4-4E39-9B34-2ED9F849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68AA"/>
    <w:pPr>
      <w:spacing w:line="480" w:lineRule="auto"/>
      <w:ind w:firstLine="454"/>
      <w:jc w:val="both"/>
    </w:pPr>
    <w:rPr>
      <w:snapToGrid w:val="0"/>
      <w:sz w:val="24"/>
      <w:lang w:val="pt-BR" w:eastAsia="pt-BR"/>
    </w:rPr>
  </w:style>
  <w:style w:type="paragraph" w:styleId="Ttulo1">
    <w:name w:val="heading 1"/>
    <w:basedOn w:val="Ttulo"/>
    <w:next w:val="Corpodotexto"/>
    <w:qFormat/>
    <w:rsid w:val="00D348C0"/>
    <w:pPr>
      <w:outlineLvl w:val="0"/>
    </w:pPr>
    <w:rPr>
      <w:rFonts w:ascii="Times New Roman" w:hAnsi="Times New Roman"/>
      <w:b/>
      <w:sz w:val="32"/>
      <w:szCs w:val="28"/>
    </w:rPr>
  </w:style>
  <w:style w:type="paragraph" w:styleId="Ttulo2">
    <w:name w:val="heading 2"/>
    <w:basedOn w:val="Normal"/>
    <w:next w:val="Normal"/>
    <w:qFormat/>
    <w:rsid w:val="00D348C0"/>
    <w:pPr>
      <w:keepNext/>
      <w:spacing w:before="240" w:after="6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</w:pPr>
    <w:rPr>
      <w:snapToGrid w:val="0"/>
      <w:sz w:val="24"/>
      <w:lang w:val="pt-BR" w:eastAsia="pt-BR"/>
    </w:rPr>
  </w:style>
  <w:style w:type="paragraph" w:customStyle="1" w:styleId="TE-Normal">
    <w:name w:val="TE-Normal"/>
    <w:pPr>
      <w:widowControl w:val="0"/>
      <w:spacing w:line="360" w:lineRule="auto"/>
      <w:ind w:firstLine="1009"/>
      <w:jc w:val="both"/>
    </w:pPr>
    <w:rPr>
      <w:snapToGrid w:val="0"/>
      <w:sz w:val="26"/>
      <w:lang w:eastAsia="pt-BR"/>
    </w:rPr>
  </w:style>
  <w:style w:type="paragraph" w:customStyle="1" w:styleId="CP-CapaCabecalho">
    <w:name w:val="CP-CapaCabecalho"/>
    <w:next w:val="TE-Normal"/>
    <w:qFormat/>
    <w:pPr>
      <w:widowControl w:val="0"/>
      <w:jc w:val="center"/>
    </w:pPr>
    <w:rPr>
      <w:b/>
      <w:caps/>
      <w:snapToGrid w:val="0"/>
      <w:sz w:val="26"/>
      <w:lang w:val="pt-BR" w:eastAsia="pt-BR"/>
    </w:rPr>
  </w:style>
  <w:style w:type="paragraph" w:customStyle="1" w:styleId="CP-CapaOrientador">
    <w:name w:val="CP-CapaOrientador"/>
    <w:next w:val="TE-Normal"/>
    <w:rsid w:val="005C7AD6"/>
    <w:pPr>
      <w:widowControl w:val="0"/>
      <w:tabs>
        <w:tab w:val="left" w:pos="5954"/>
      </w:tabs>
      <w:spacing w:before="240"/>
      <w:ind w:left="5954" w:hanging="1418"/>
    </w:pPr>
    <w:rPr>
      <w:snapToGrid w:val="0"/>
      <w:sz w:val="26"/>
      <w:lang w:val="pt-BR" w:eastAsia="pt-BR"/>
    </w:rPr>
  </w:style>
  <w:style w:type="paragraph" w:customStyle="1" w:styleId="CP-CapaTitulo">
    <w:name w:val="CP-CapaTitulo"/>
    <w:next w:val="TE-Normal"/>
    <w:pPr>
      <w:widowControl w:val="0"/>
      <w:spacing w:line="360" w:lineRule="auto"/>
      <w:jc w:val="center"/>
    </w:pPr>
    <w:rPr>
      <w:b/>
      <w:caps/>
      <w:snapToGrid w:val="0"/>
      <w:sz w:val="28"/>
      <w:lang w:val="pt-BR" w:eastAsia="pt-BR"/>
    </w:rPr>
  </w:style>
  <w:style w:type="paragraph" w:customStyle="1" w:styleId="CP-CapaNomeAutor">
    <w:name w:val="CP-CapaNomeAutor"/>
    <w:next w:val="TE-Normal"/>
    <w:pPr>
      <w:widowControl w:val="0"/>
      <w:spacing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CP-CapaNaturezaAcadmica">
    <w:name w:val="CP-CapaNaturezaAcadêmica"/>
    <w:next w:val="TE-Normal"/>
    <w:pPr>
      <w:widowControl w:val="0"/>
      <w:ind w:left="4536"/>
      <w:jc w:val="both"/>
    </w:pPr>
    <w:rPr>
      <w:b/>
      <w:snapToGrid w:val="0"/>
      <w:sz w:val="26"/>
      <w:lang w:val="pt-BR" w:eastAsia="pt-BR"/>
    </w:rPr>
  </w:style>
  <w:style w:type="paragraph" w:customStyle="1" w:styleId="CP-CapaLocaleData">
    <w:name w:val="CP-CapaLocaleData"/>
    <w:next w:val="TE-Normal"/>
    <w:pPr>
      <w:widowControl w:val="0"/>
      <w:spacing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Corpodotexto">
    <w:name w:val="Corpo do texto"/>
    <w:basedOn w:val="Padro"/>
    <w:pPr>
      <w:spacing w:after="120"/>
    </w:p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AP-AprovacaoBanca">
    <w:name w:val="AP-AprovacaoBanca"/>
    <w:next w:val="TE-Normal"/>
    <w:pPr>
      <w:widowControl w:val="0"/>
      <w:jc w:val="center"/>
    </w:pPr>
    <w:rPr>
      <w:snapToGrid w:val="0"/>
      <w:sz w:val="26"/>
      <w:lang w:val="pt-BR" w:eastAsia="pt-BR"/>
    </w:rPr>
  </w:style>
  <w:style w:type="paragraph" w:customStyle="1" w:styleId="AP-AprovacaoTitulo">
    <w:name w:val="AP-AprovacaoTitulo"/>
    <w:next w:val="TE-Normal"/>
    <w:pPr>
      <w:widowControl w:val="0"/>
      <w:jc w:val="center"/>
    </w:pPr>
    <w:rPr>
      <w:b/>
      <w:caps/>
      <w:snapToGrid w:val="0"/>
      <w:sz w:val="26"/>
      <w:lang w:val="pt-BR" w:eastAsia="pt-BR"/>
    </w:rPr>
  </w:style>
  <w:style w:type="paragraph" w:customStyle="1" w:styleId="DE-DedicatoriaAgradecimentos">
    <w:name w:val="DE-DedicatoriaAgradecimentos"/>
    <w:next w:val="TE-Normal"/>
    <w:pPr>
      <w:widowControl w:val="0"/>
      <w:ind w:left="4535"/>
      <w:jc w:val="both"/>
    </w:pPr>
    <w:rPr>
      <w:snapToGrid w:val="0"/>
      <w:sz w:val="26"/>
      <w:lang w:val="pt-BR" w:eastAsia="pt-BR"/>
    </w:rPr>
  </w:style>
  <w:style w:type="paragraph" w:customStyle="1" w:styleId="EP-Epgrafe">
    <w:name w:val="EP-Epígrafe"/>
    <w:next w:val="TE-Normal"/>
    <w:pPr>
      <w:widowControl w:val="0"/>
      <w:ind w:left="4535"/>
      <w:jc w:val="right"/>
    </w:pPr>
    <w:rPr>
      <w:snapToGrid w:val="0"/>
      <w:sz w:val="26"/>
      <w:lang w:val="pt-BR" w:eastAsia="pt-BR"/>
    </w:rPr>
  </w:style>
  <w:style w:type="paragraph" w:customStyle="1" w:styleId="TC-TituloCentralizado">
    <w:name w:val="TC-TituloCentralizado"/>
    <w:next w:val="TE-Normal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LI-ListaItem">
    <w:name w:val="LI-ListaItem"/>
    <w:pPr>
      <w:widowControl w:val="0"/>
      <w:tabs>
        <w:tab w:val="left" w:pos="1502"/>
        <w:tab w:val="left" w:leader="dot" w:pos="8561"/>
        <w:tab w:val="right" w:pos="9127"/>
      </w:tabs>
      <w:ind w:left="1644" w:hanging="1644"/>
    </w:pPr>
    <w:rPr>
      <w:snapToGrid w:val="0"/>
      <w:sz w:val="26"/>
      <w:lang w:val="pt-BR" w:eastAsia="pt-BR"/>
    </w:rPr>
  </w:style>
  <w:style w:type="paragraph" w:customStyle="1" w:styleId="TE-NormalNaoIdentado">
    <w:name w:val="TE-NormalNaoIdentado"/>
    <w:next w:val="TE-Normal"/>
    <w:pPr>
      <w:widowControl w:val="0"/>
      <w:spacing w:line="360" w:lineRule="auto"/>
      <w:jc w:val="both"/>
    </w:pPr>
    <w:rPr>
      <w:snapToGrid w:val="0"/>
      <w:sz w:val="26"/>
      <w:lang w:val="pt-BR" w:eastAsia="pt-BR"/>
    </w:rPr>
  </w:style>
  <w:style w:type="paragraph" w:customStyle="1" w:styleId="T1-TituloPrimario">
    <w:name w:val="T1-TituloPrimario"/>
    <w:next w:val="TE-Normal"/>
    <w:pPr>
      <w:pageBreakBefore/>
      <w:widowControl w:val="0"/>
      <w:numPr>
        <w:numId w:val="9"/>
      </w:numPr>
      <w:spacing w:before="980" w:after="1740" w:line="360" w:lineRule="auto"/>
      <w:jc w:val="both"/>
      <w:outlineLvl w:val="0"/>
    </w:pPr>
    <w:rPr>
      <w:b/>
      <w:caps/>
      <w:snapToGrid w:val="0"/>
      <w:sz w:val="26"/>
      <w:lang w:val="pt-BR" w:eastAsia="pt-BR"/>
    </w:rPr>
  </w:style>
  <w:style w:type="paragraph" w:customStyle="1" w:styleId="TE-Alnea">
    <w:name w:val="TE-Alínea"/>
    <w:next w:val="TE-Normal"/>
    <w:pPr>
      <w:widowControl w:val="0"/>
      <w:numPr>
        <w:numId w:val="8"/>
      </w:numPr>
      <w:spacing w:line="360" w:lineRule="auto"/>
      <w:jc w:val="both"/>
    </w:pPr>
    <w:rPr>
      <w:snapToGrid w:val="0"/>
      <w:sz w:val="26"/>
      <w:lang w:val="pt-BR" w:eastAsia="pt-BR"/>
    </w:rPr>
  </w:style>
  <w:style w:type="paragraph" w:customStyle="1" w:styleId="TE-Inciso">
    <w:name w:val="TE-Inciso"/>
    <w:next w:val="TE-Normal"/>
    <w:pPr>
      <w:widowControl w:val="0"/>
      <w:numPr>
        <w:numId w:val="2"/>
      </w:numPr>
      <w:spacing w:line="360" w:lineRule="auto"/>
      <w:ind w:left="1718" w:hanging="357"/>
      <w:jc w:val="both"/>
    </w:pPr>
    <w:rPr>
      <w:snapToGrid w:val="0"/>
      <w:sz w:val="26"/>
      <w:lang w:val="pt-BR" w:eastAsia="pt-BR"/>
    </w:rPr>
  </w:style>
  <w:style w:type="paragraph" w:customStyle="1" w:styleId="TE-Bullet">
    <w:name w:val="TE-Bullet"/>
    <w:next w:val="TE-Normal"/>
    <w:pPr>
      <w:widowControl w:val="0"/>
      <w:numPr>
        <w:numId w:val="3"/>
      </w:numPr>
      <w:tabs>
        <w:tab w:val="clear" w:pos="360"/>
      </w:tabs>
      <w:spacing w:line="360" w:lineRule="auto"/>
      <w:ind w:left="1366" w:hanging="357"/>
      <w:jc w:val="both"/>
    </w:pPr>
    <w:rPr>
      <w:snapToGrid w:val="0"/>
      <w:sz w:val="26"/>
      <w:lang w:val="pt-BR" w:eastAsia="pt-BR"/>
    </w:rPr>
  </w:style>
  <w:style w:type="paragraph" w:customStyle="1" w:styleId="T2-TituloSecundario">
    <w:name w:val="T2-TituloSecundario"/>
    <w:next w:val="TE-Normal"/>
    <w:rsid w:val="00947D65"/>
    <w:pPr>
      <w:widowControl w:val="0"/>
      <w:numPr>
        <w:ilvl w:val="1"/>
        <w:numId w:val="9"/>
      </w:numPr>
      <w:spacing w:before="600" w:after="360" w:line="360" w:lineRule="auto"/>
      <w:jc w:val="both"/>
      <w:outlineLvl w:val="1"/>
    </w:pPr>
    <w:rPr>
      <w:b/>
      <w:snapToGrid w:val="0"/>
      <w:sz w:val="26"/>
      <w:lang w:val="pt-BR" w:eastAsia="pt-BR"/>
    </w:rPr>
  </w:style>
  <w:style w:type="paragraph" w:customStyle="1" w:styleId="T3-TituloTerciario">
    <w:name w:val="T3-TituloTerciario"/>
    <w:next w:val="TE-Normal"/>
    <w:pPr>
      <w:widowControl w:val="0"/>
      <w:numPr>
        <w:ilvl w:val="2"/>
        <w:numId w:val="9"/>
      </w:numPr>
      <w:spacing w:before="300" w:after="300" w:line="360" w:lineRule="auto"/>
      <w:jc w:val="both"/>
      <w:outlineLvl w:val="2"/>
    </w:pPr>
    <w:rPr>
      <w:i/>
      <w:snapToGrid w:val="0"/>
      <w:sz w:val="26"/>
      <w:lang w:val="pt-BR" w:eastAsia="pt-BR"/>
    </w:rPr>
  </w:style>
  <w:style w:type="paragraph" w:customStyle="1" w:styleId="T4-TituloQuaternario">
    <w:name w:val="T4-TituloQuaternario"/>
    <w:next w:val="TE-Normal"/>
    <w:rsid w:val="00947D65"/>
    <w:pPr>
      <w:widowControl w:val="0"/>
      <w:numPr>
        <w:ilvl w:val="3"/>
        <w:numId w:val="9"/>
      </w:numPr>
      <w:spacing w:before="360" w:after="240" w:line="360" w:lineRule="auto"/>
      <w:jc w:val="both"/>
      <w:outlineLvl w:val="3"/>
    </w:pPr>
    <w:rPr>
      <w:snapToGrid w:val="0"/>
      <w:sz w:val="26"/>
      <w:lang w:val="pt-BR" w:eastAsia="pt-BR"/>
    </w:rPr>
  </w:style>
  <w:style w:type="paragraph" w:customStyle="1" w:styleId="TE-CorpoTabela">
    <w:name w:val="TE-CorpoTabela"/>
    <w:pPr>
      <w:widowControl w:val="0"/>
      <w:jc w:val="both"/>
    </w:pPr>
    <w:rPr>
      <w:snapToGrid w:val="0"/>
      <w:lang w:val="pt-BR" w:eastAsia="pt-BR"/>
    </w:rPr>
  </w:style>
  <w:style w:type="paragraph" w:customStyle="1" w:styleId="TE-Citacao3Linhas">
    <w:name w:val="TE-Citacao3Linhas"/>
    <w:next w:val="TE-Normal"/>
    <w:rsid w:val="00910801"/>
    <w:pPr>
      <w:widowControl w:val="0"/>
      <w:spacing w:before="360" w:after="360"/>
      <w:ind w:left="2268"/>
      <w:jc w:val="both"/>
    </w:pPr>
    <w:rPr>
      <w:snapToGrid w:val="0"/>
      <w:sz w:val="22"/>
      <w:lang w:val="pt-BR" w:eastAsia="pt-BR"/>
    </w:rPr>
  </w:style>
  <w:style w:type="paragraph" w:customStyle="1" w:styleId="Notaderodap">
    <w:name w:val="Nota de rodapé"/>
    <w:pPr>
      <w:widowControl w:val="0"/>
      <w:ind w:left="283" w:hanging="283"/>
      <w:jc w:val="both"/>
    </w:pPr>
    <w:rPr>
      <w:snapToGrid w:val="0"/>
      <w:lang w:val="pt-BR" w:eastAsia="pt-BR"/>
    </w:rPr>
  </w:style>
  <w:style w:type="paragraph" w:styleId="Rodap">
    <w:name w:val="footer"/>
    <w:basedOn w:val="Padro"/>
    <w:link w:val="RodapCarter"/>
    <w:uiPriority w:val="99"/>
    <w:pPr>
      <w:tabs>
        <w:tab w:val="center" w:pos="4535"/>
        <w:tab w:val="right" w:pos="9071"/>
      </w:tabs>
    </w:pPr>
  </w:style>
  <w:style w:type="paragraph" w:customStyle="1" w:styleId="PT-Referencias">
    <w:name w:val="PT-Referencias"/>
    <w:pPr>
      <w:widowControl w:val="0"/>
      <w:spacing w:after="240"/>
    </w:pPr>
    <w:rPr>
      <w:snapToGrid w:val="0"/>
      <w:sz w:val="26"/>
      <w:lang w:val="pt-BR" w:eastAsia="pt-BR"/>
    </w:rPr>
  </w:style>
  <w:style w:type="paragraph" w:customStyle="1" w:styleId="T5-TituloQuinario">
    <w:name w:val="T5-TituloQuinario"/>
    <w:next w:val="TE-Normal"/>
    <w:rsid w:val="007C165C"/>
    <w:pPr>
      <w:widowControl w:val="0"/>
      <w:numPr>
        <w:ilvl w:val="4"/>
        <w:numId w:val="9"/>
      </w:numPr>
      <w:spacing w:before="200" w:after="200" w:line="360" w:lineRule="auto"/>
      <w:jc w:val="both"/>
      <w:outlineLvl w:val="4"/>
    </w:pPr>
    <w:rPr>
      <w:i/>
      <w:snapToGrid w:val="0"/>
      <w:sz w:val="26"/>
      <w:szCs w:val="26"/>
      <w:lang w:val="pt-BR" w:eastAsia="pt-BR"/>
    </w:rPr>
  </w:style>
  <w:style w:type="paragraph" w:customStyle="1" w:styleId="ndice">
    <w:name w:val="Índice"/>
    <w:basedOn w:val="Padro"/>
  </w:style>
  <w:style w:type="paragraph" w:customStyle="1" w:styleId="ndice11">
    <w:name w:val="Índice 11"/>
    <w:pPr>
      <w:widowControl w:val="0"/>
      <w:tabs>
        <w:tab w:val="right" w:leader="dot" w:pos="9071"/>
      </w:tabs>
    </w:pPr>
    <w:rPr>
      <w:b/>
      <w:caps/>
      <w:snapToGrid w:val="0"/>
      <w:sz w:val="26"/>
      <w:lang w:val="pt-BR" w:eastAsia="pt-BR"/>
    </w:rPr>
  </w:style>
  <w:style w:type="paragraph" w:customStyle="1" w:styleId="ndice21">
    <w:name w:val="Índice 21"/>
    <w:pPr>
      <w:widowControl w:val="0"/>
      <w:tabs>
        <w:tab w:val="right" w:leader="dot" w:pos="9354"/>
      </w:tabs>
      <w:ind w:left="283" w:hanging="283"/>
    </w:pPr>
    <w:rPr>
      <w:b/>
      <w:smallCaps/>
      <w:snapToGrid w:val="0"/>
      <w:sz w:val="26"/>
      <w:lang w:val="pt-BR" w:eastAsia="pt-BR"/>
    </w:rPr>
  </w:style>
  <w:style w:type="paragraph" w:customStyle="1" w:styleId="ndice31">
    <w:name w:val="Índice 31"/>
    <w:pPr>
      <w:widowControl w:val="0"/>
      <w:tabs>
        <w:tab w:val="right" w:leader="dot" w:pos="9525"/>
      </w:tabs>
      <w:ind w:left="454" w:hanging="454"/>
    </w:pPr>
    <w:rPr>
      <w:snapToGrid w:val="0"/>
      <w:sz w:val="24"/>
      <w:lang w:val="pt-BR" w:eastAsia="pt-BR"/>
    </w:rPr>
  </w:style>
  <w:style w:type="paragraph" w:customStyle="1" w:styleId="ndice41">
    <w:name w:val="Índice 41"/>
    <w:pPr>
      <w:widowControl w:val="0"/>
      <w:tabs>
        <w:tab w:val="right" w:leader="dot" w:pos="9695"/>
      </w:tabs>
      <w:ind w:left="624" w:hanging="624"/>
    </w:pPr>
    <w:rPr>
      <w:i/>
      <w:snapToGrid w:val="0"/>
      <w:sz w:val="24"/>
      <w:lang w:val="pt-BR" w:eastAsia="pt-BR"/>
    </w:rPr>
  </w:style>
  <w:style w:type="paragraph" w:customStyle="1" w:styleId="ndice51">
    <w:name w:val="Índice 51"/>
    <w:pPr>
      <w:widowControl w:val="0"/>
      <w:tabs>
        <w:tab w:val="right" w:leader="dot" w:pos="9071"/>
      </w:tabs>
    </w:pPr>
    <w:rPr>
      <w:b/>
      <w:caps/>
      <w:snapToGrid w:val="0"/>
      <w:sz w:val="26"/>
      <w:lang w:val="pt-BR" w:eastAsia="pt-BR"/>
    </w:rPr>
  </w:style>
  <w:style w:type="paragraph" w:customStyle="1" w:styleId="ndicegeral6">
    <w:name w:val="Índice geral 6"/>
    <w:basedOn w:val="ndice"/>
    <w:pPr>
      <w:tabs>
        <w:tab w:val="right" w:leader="dot" w:pos="9071"/>
      </w:tabs>
      <w:ind w:left="1415"/>
    </w:pPr>
  </w:style>
  <w:style w:type="paragraph" w:customStyle="1" w:styleId="ndicegeral7">
    <w:name w:val="Índice geral 7"/>
    <w:basedOn w:val="ndice"/>
    <w:pPr>
      <w:tabs>
        <w:tab w:val="right" w:leader="dot" w:pos="9071"/>
      </w:tabs>
      <w:ind w:left="1698"/>
    </w:pPr>
  </w:style>
  <w:style w:type="paragraph" w:customStyle="1" w:styleId="ndicegeral8">
    <w:name w:val="Índice geral 8"/>
    <w:basedOn w:val="ndice"/>
    <w:pPr>
      <w:tabs>
        <w:tab w:val="right" w:leader="dot" w:pos="9071"/>
      </w:tabs>
      <w:ind w:left="1981"/>
    </w:pPr>
  </w:style>
  <w:style w:type="paragraph" w:customStyle="1" w:styleId="ndicegeral9">
    <w:name w:val="Índice geral 9"/>
    <w:basedOn w:val="ndice"/>
    <w:pPr>
      <w:tabs>
        <w:tab w:val="right" w:leader="dot" w:pos="9071"/>
      </w:tabs>
      <w:ind w:left="2264"/>
    </w:pPr>
  </w:style>
  <w:style w:type="paragraph" w:customStyle="1" w:styleId="ndicegeral10">
    <w:name w:val="Índice geral 10"/>
    <w:basedOn w:val="ndice"/>
    <w:pPr>
      <w:tabs>
        <w:tab w:val="right" w:leader="dot" w:pos="9071"/>
      </w:tabs>
      <w:ind w:left="2547"/>
    </w:pPr>
  </w:style>
  <w:style w:type="paragraph" w:styleId="Ttulo">
    <w:name w:val="Title"/>
    <w:basedOn w:val="Padro"/>
    <w:next w:val="Corpodotexto"/>
    <w:qFormat/>
    <w:pPr>
      <w:keepNext/>
      <w:spacing w:before="240" w:after="120"/>
    </w:pPr>
    <w:rPr>
      <w:rFonts w:ascii="Arial" w:hAnsi="Arial"/>
      <w:sz w:val="28"/>
    </w:rPr>
  </w:style>
  <w:style w:type="paragraph" w:customStyle="1" w:styleId="Ttulodondice">
    <w:name w:val="Título do índice"/>
    <w:basedOn w:val="Ttulo"/>
    <w:rPr>
      <w:b/>
      <w:sz w:val="32"/>
    </w:rPr>
  </w:style>
  <w:style w:type="paragraph" w:customStyle="1" w:styleId="TE-Figura">
    <w:name w:val="TE-Figura"/>
    <w:next w:val="TE-Normal"/>
    <w:pPr>
      <w:widowControl w:val="0"/>
      <w:spacing w:before="240"/>
      <w:jc w:val="center"/>
    </w:pPr>
    <w:rPr>
      <w:snapToGrid w:val="0"/>
      <w:sz w:val="24"/>
      <w:lang w:val="pt-BR" w:eastAsia="pt-BR"/>
    </w:rPr>
  </w:style>
  <w:style w:type="paragraph" w:customStyle="1" w:styleId="TE-LegendaFigura">
    <w:name w:val="TE-LegendaFigura"/>
    <w:next w:val="TE-Normal"/>
    <w:rsid w:val="00B4776B"/>
    <w:pPr>
      <w:widowControl w:val="0"/>
      <w:numPr>
        <w:numId w:val="11"/>
      </w:numPr>
      <w:jc w:val="center"/>
    </w:pPr>
    <w:rPr>
      <w:snapToGrid w:val="0"/>
      <w:sz w:val="22"/>
      <w:lang w:val="pt-BR" w:eastAsia="pt-BR"/>
    </w:rPr>
  </w:style>
  <w:style w:type="paragraph" w:customStyle="1" w:styleId="TE-FonteFiguraQuadroTabela">
    <w:name w:val="TE-FonteFiguraQuadroTabela"/>
    <w:next w:val="TE-Normal"/>
    <w:rsid w:val="005755B0"/>
    <w:pPr>
      <w:widowControl w:val="0"/>
      <w:spacing w:after="360"/>
      <w:jc w:val="center"/>
    </w:pPr>
    <w:rPr>
      <w:snapToGrid w:val="0"/>
      <w:sz w:val="22"/>
      <w:lang w:val="pt-BR" w:eastAsia="pt-BR"/>
    </w:rPr>
  </w:style>
  <w:style w:type="paragraph" w:customStyle="1" w:styleId="TE-LegendaQuadro">
    <w:name w:val="TE-LegendaQuadro"/>
    <w:next w:val="TE-FonteFiguraQuadroTabela"/>
    <w:link w:val="TE-LegendaQuadroChar"/>
    <w:rsid w:val="005755B0"/>
    <w:pPr>
      <w:widowControl w:val="0"/>
      <w:numPr>
        <w:numId w:val="13"/>
      </w:numPr>
      <w:spacing w:before="360"/>
      <w:jc w:val="center"/>
    </w:pPr>
    <w:rPr>
      <w:snapToGrid w:val="0"/>
      <w:sz w:val="22"/>
      <w:lang w:val="pt-BR" w:eastAsia="pt-BR"/>
    </w:rPr>
  </w:style>
  <w:style w:type="paragraph" w:styleId="Cabealho">
    <w:name w:val="header"/>
    <w:basedOn w:val="Normal"/>
    <w:pPr>
      <w:widowControl w:val="0"/>
      <w:tabs>
        <w:tab w:val="center" w:pos="4535"/>
        <w:tab w:val="right" w:pos="9071"/>
      </w:tabs>
      <w:jc w:val="right"/>
    </w:pPr>
    <w:rPr>
      <w:snapToGrid/>
    </w:rPr>
  </w:style>
  <w:style w:type="paragraph" w:customStyle="1" w:styleId="Cabealhoesquerda">
    <w:name w:val="Cabeçalho à esquerda"/>
    <w:pPr>
      <w:widowControl w:val="0"/>
      <w:tabs>
        <w:tab w:val="center" w:pos="4535"/>
        <w:tab w:val="right" w:pos="9071"/>
      </w:tabs>
    </w:pPr>
    <w:rPr>
      <w:snapToGrid w:val="0"/>
      <w:sz w:val="24"/>
      <w:lang w:val="pt-BR" w:eastAsia="pt-BR"/>
    </w:rPr>
  </w:style>
  <w:style w:type="paragraph" w:customStyle="1" w:styleId="AP-MembrosBanca">
    <w:name w:val="AP-MembrosBanca"/>
    <w:next w:val="TE-Normal"/>
    <w:pPr>
      <w:widowControl w:val="0"/>
    </w:pPr>
    <w:rPr>
      <w:b/>
      <w:caps/>
      <w:snapToGrid w:val="0"/>
      <w:sz w:val="26"/>
      <w:lang w:val="pt-BR" w:eastAsia="pt-BR"/>
    </w:rPr>
  </w:style>
  <w:style w:type="paragraph" w:customStyle="1" w:styleId="AP-AprovacaoLocalData">
    <w:name w:val="AP-AprovacaoLocalData"/>
    <w:next w:val="TE-Normal"/>
    <w:pPr>
      <w:widowControl w:val="0"/>
      <w:jc w:val="center"/>
    </w:pPr>
    <w:rPr>
      <w:snapToGrid w:val="0"/>
      <w:sz w:val="26"/>
      <w:lang w:val="pt-BR" w:eastAsia="pt-BR"/>
    </w:rPr>
  </w:style>
  <w:style w:type="paragraph" w:customStyle="1" w:styleId="TP-TituloCentralizadoPos">
    <w:name w:val="TP-TituloCentralizadoPos"/>
    <w:next w:val="TE-Normal"/>
    <w:pPr>
      <w:pageBreakBefore/>
      <w:widowControl w:val="0"/>
      <w:numPr>
        <w:ilvl w:val="4"/>
        <w:numId w:val="4"/>
      </w:numPr>
      <w:spacing w:after="1701" w:line="360" w:lineRule="auto"/>
      <w:jc w:val="center"/>
      <w:outlineLvl w:val="4"/>
    </w:pPr>
    <w:rPr>
      <w:b/>
      <w:caps/>
      <w:snapToGrid w:val="0"/>
      <w:sz w:val="26"/>
      <w:lang w:val="pt-BR" w:eastAsia="pt-BR"/>
    </w:rPr>
  </w:style>
  <w:style w:type="paragraph" w:styleId="Lista">
    <w:name w:val="List"/>
    <w:basedOn w:val="Corpodotexto"/>
  </w:style>
  <w:style w:type="paragraph" w:customStyle="1" w:styleId="Marca4Incio">
    <w:name w:val="Marca 4 Início"/>
    <w:basedOn w:val="Lista"/>
    <w:pPr>
      <w:spacing w:before="240"/>
      <w:ind w:left="1132" w:hanging="283"/>
    </w:pPr>
  </w:style>
  <w:style w:type="character" w:customStyle="1" w:styleId="Marcasenmeros">
    <w:name w:val="Marcas e números"/>
    <w:rPr>
      <w:rFonts w:ascii="StarBats" w:hAnsi="StarBats"/>
      <w:sz w:val="18"/>
    </w:rPr>
  </w:style>
  <w:style w:type="character" w:customStyle="1" w:styleId="Caracteresdenumerao">
    <w:name w:val="Caracteres de numeração"/>
  </w:style>
  <w:style w:type="character" w:customStyle="1" w:styleId="Smbolodenotaderodap">
    <w:name w:val="Símbolo de nota de rodapé"/>
  </w:style>
  <w:style w:type="character" w:customStyle="1" w:styleId="ncoraparanotaderodap">
    <w:name w:val="Âncora para nota de rodapé"/>
    <w:rPr>
      <w:position w:val="10"/>
    </w:rPr>
  </w:style>
  <w:style w:type="character" w:styleId="Refdenotadefim">
    <w:name w:val="endnote reference"/>
    <w:basedOn w:val="Tipodeletrapredefinidodopargrafo"/>
    <w:semiHidden/>
    <w:rPr>
      <w:vertAlign w:val="superscript"/>
    </w:rPr>
  </w:style>
  <w:style w:type="character" w:styleId="Refdenotaderodap">
    <w:name w:val="footnote reference"/>
    <w:basedOn w:val="Tipodeletrapredefinidodopargrafo"/>
    <w:semiHidden/>
    <w:rPr>
      <w:vertAlign w:val="superscript"/>
    </w:rPr>
  </w:style>
  <w:style w:type="character" w:styleId="Nmerodepgina">
    <w:name w:val="page number"/>
    <w:basedOn w:val="Tipodeletrapredefinidodopargrafo"/>
  </w:style>
  <w:style w:type="paragraph" w:styleId="ndice1">
    <w:name w:val="toc 1"/>
    <w:next w:val="Normal"/>
    <w:uiPriority w:val="39"/>
    <w:rsid w:val="00D15FBD"/>
    <w:pPr>
      <w:spacing w:before="120"/>
    </w:pPr>
    <w:rPr>
      <w:b/>
      <w:bCs/>
      <w:caps/>
      <w:sz w:val="26"/>
      <w:lang w:val="pt-BR" w:eastAsia="pt-BR"/>
    </w:rPr>
  </w:style>
  <w:style w:type="paragraph" w:styleId="ndice2">
    <w:name w:val="toc 2"/>
    <w:next w:val="Normal"/>
    <w:uiPriority w:val="39"/>
    <w:rsid w:val="00D15FBD"/>
    <w:pPr>
      <w:spacing w:before="120"/>
    </w:pPr>
    <w:rPr>
      <w:b/>
      <w:caps/>
      <w:sz w:val="26"/>
      <w:szCs w:val="26"/>
      <w:lang w:val="pt-BR" w:eastAsia="pt-BR"/>
    </w:rPr>
  </w:style>
  <w:style w:type="paragraph" w:styleId="ndice3">
    <w:name w:val="toc 3"/>
    <w:next w:val="Normal"/>
    <w:uiPriority w:val="39"/>
    <w:rsid w:val="00D15FBD"/>
    <w:rPr>
      <w:iCs/>
      <w:sz w:val="26"/>
      <w:lang w:val="pt-BR" w:eastAsia="pt-BR"/>
    </w:rPr>
  </w:style>
  <w:style w:type="paragraph" w:styleId="ndice4">
    <w:name w:val="toc 4"/>
    <w:next w:val="Normal"/>
    <w:semiHidden/>
    <w:rsid w:val="00D15FBD"/>
    <w:rPr>
      <w:i/>
      <w:sz w:val="24"/>
      <w:szCs w:val="18"/>
      <w:lang w:val="pt-BR" w:eastAsia="pt-BR"/>
    </w:rPr>
  </w:style>
  <w:style w:type="paragraph" w:styleId="ndice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ndice8">
    <w:name w:val="toc 8"/>
    <w:next w:val="Normal"/>
    <w:semiHidden/>
    <w:rsid w:val="00D15FBD"/>
    <w:rPr>
      <w:b/>
      <w:caps/>
      <w:sz w:val="26"/>
      <w:szCs w:val="26"/>
      <w:lang w:val="pt-BR" w:eastAsia="pt-BR"/>
    </w:rPr>
  </w:style>
  <w:style w:type="paragraph" w:styleId="ndice9">
    <w:name w:val="toc 9"/>
    <w:aliases w:val="Lista de Ilustracoes"/>
    <w:next w:val="Normal"/>
    <w:rsid w:val="00D15FBD"/>
    <w:rPr>
      <w:sz w:val="26"/>
      <w:szCs w:val="18"/>
      <w:lang w:val="pt-BR" w:eastAsia="pt-BR"/>
    </w:rPr>
  </w:style>
  <w:style w:type="paragraph" w:styleId="ndicedeilustraes">
    <w:name w:val="table of figures"/>
    <w:basedOn w:val="Normal"/>
    <w:next w:val="Normal"/>
    <w:uiPriority w:val="99"/>
    <w:pPr>
      <w:ind w:left="400" w:hanging="400"/>
    </w:pPr>
  </w:style>
  <w:style w:type="paragraph" w:customStyle="1" w:styleId="TE-Resumo">
    <w:name w:val="TE-Resumo"/>
    <w:next w:val="TE-Normal"/>
    <w:pPr>
      <w:jc w:val="both"/>
    </w:pPr>
    <w:rPr>
      <w:sz w:val="26"/>
      <w:lang w:val="pt-BR" w:eastAsia="pt-BR"/>
    </w:rPr>
  </w:style>
  <w:style w:type="paragraph" w:customStyle="1" w:styleId="Tabela">
    <w:name w:val="Tabela"/>
    <w:pPr>
      <w:autoSpaceDE w:val="0"/>
      <w:autoSpaceDN w:val="0"/>
    </w:pPr>
    <w:rPr>
      <w:sz w:val="24"/>
      <w:szCs w:val="24"/>
      <w:lang w:val="pt-BR" w:eastAsia="pt-BR"/>
    </w:rPr>
  </w:style>
  <w:style w:type="paragraph" w:customStyle="1" w:styleId="LegendaTabela">
    <w:name w:val="Legenda Tabela"/>
    <w:next w:val="Normal"/>
    <w:pPr>
      <w:autoSpaceDE w:val="0"/>
      <w:autoSpaceDN w:val="0"/>
      <w:spacing w:before="120"/>
      <w:jc w:val="center"/>
    </w:pPr>
    <w:rPr>
      <w:sz w:val="24"/>
      <w:szCs w:val="24"/>
      <w:lang w:val="pt-BR" w:eastAsia="pt-BR"/>
    </w:rPr>
  </w:style>
  <w:style w:type="paragraph" w:customStyle="1" w:styleId="TC-TituloPreTextual">
    <w:name w:val="TC-TituloPreTextual"/>
    <w:rsid w:val="00B4776B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TE-LegendaTabela">
    <w:name w:val="TE-LegendaTabela"/>
    <w:next w:val="TE-FonteFiguraQuadroTabela"/>
    <w:rsid w:val="005755B0"/>
    <w:pPr>
      <w:numPr>
        <w:numId w:val="12"/>
      </w:numPr>
      <w:spacing w:before="360"/>
      <w:jc w:val="center"/>
    </w:pPr>
    <w:rPr>
      <w:snapToGrid w:val="0"/>
      <w:sz w:val="22"/>
      <w:lang w:val="pt-BR" w:eastAsia="pt-BR"/>
    </w:rPr>
  </w:style>
  <w:style w:type="character" w:customStyle="1" w:styleId="TE-LegendaQuadroChar">
    <w:name w:val="TE-LegendaQuadro Char"/>
    <w:basedOn w:val="Tipodeletrapredefinidodopargrafo"/>
    <w:link w:val="TE-LegendaQuadro"/>
    <w:rsid w:val="005755B0"/>
    <w:rPr>
      <w:snapToGrid w:val="0"/>
      <w:sz w:val="22"/>
      <w:lang w:val="pt-BR" w:eastAsia="pt-BR" w:bidi="ar-SA"/>
    </w:rPr>
  </w:style>
  <w:style w:type="table" w:styleId="TabelacomGrelha">
    <w:name w:val="Table Grid"/>
    <w:basedOn w:val="Tabelanormal"/>
    <w:rsid w:val="0041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-Equacao">
    <w:name w:val="TE-Equacao"/>
    <w:next w:val="TE-Normal"/>
    <w:rsid w:val="00AB6E0F"/>
    <w:pPr>
      <w:jc w:val="center"/>
    </w:pPr>
    <w:rPr>
      <w:b/>
      <w:snapToGrid w:val="0"/>
      <w:sz w:val="26"/>
      <w:szCs w:val="26"/>
      <w:lang w:val="pt-BR" w:eastAsia="pt-BR"/>
    </w:rPr>
  </w:style>
  <w:style w:type="paragraph" w:customStyle="1" w:styleId="TE-CodigoFonte">
    <w:name w:val="TE-CodigoFonte"/>
    <w:rsid w:val="00106D1B"/>
    <w:rPr>
      <w:rFonts w:ascii="Courier" w:hAnsi="Courier"/>
      <w:snapToGrid w:val="0"/>
      <w:sz w:val="22"/>
      <w:szCs w:val="22"/>
      <w:lang w:val="pt-BR" w:eastAsia="pt-BR"/>
    </w:rPr>
  </w:style>
  <w:style w:type="paragraph" w:styleId="NormalWeb">
    <w:name w:val="Normal (Web)"/>
    <w:basedOn w:val="Normal"/>
    <w:rsid w:val="00106D1B"/>
    <w:pPr>
      <w:spacing w:before="100" w:beforeAutospacing="1" w:after="119"/>
    </w:pPr>
    <w:rPr>
      <w:szCs w:val="24"/>
    </w:rPr>
  </w:style>
  <w:style w:type="paragraph" w:styleId="Textodenotaderodap">
    <w:name w:val="footnote text"/>
    <w:basedOn w:val="Normal"/>
    <w:semiHidden/>
    <w:rsid w:val="00560AC6"/>
  </w:style>
  <w:style w:type="paragraph" w:customStyle="1" w:styleId="AP-AprovacaoNatureza">
    <w:name w:val="AP-AprovacaoNatureza"/>
    <w:rsid w:val="00E031CC"/>
    <w:pPr>
      <w:ind w:left="4536"/>
      <w:jc w:val="both"/>
    </w:pPr>
    <w:rPr>
      <w:b/>
      <w:caps/>
      <w:snapToGrid w:val="0"/>
      <w:sz w:val="26"/>
      <w:lang w:val="pt-BR" w:eastAsia="pt-BR"/>
    </w:rPr>
  </w:style>
  <w:style w:type="paragraph" w:customStyle="1" w:styleId="Author">
    <w:name w:val="Author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b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rsid w:val="00501926"/>
    <w:pPr>
      <w:tabs>
        <w:tab w:val="left" w:pos="720"/>
      </w:tabs>
      <w:spacing w:before="240"/>
      <w:jc w:val="center"/>
    </w:pPr>
    <w:rPr>
      <w:rFonts w:ascii="Times" w:hAnsi="Times"/>
    </w:rPr>
  </w:style>
  <w:style w:type="character" w:customStyle="1" w:styleId="AddressChar">
    <w:name w:val="Address Char"/>
    <w:basedOn w:val="Tipodeletrapredefinidodopargrafo"/>
    <w:link w:val="Address"/>
    <w:rsid w:val="00501926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501926"/>
    <w:pPr>
      <w:tabs>
        <w:tab w:val="left" w:pos="720"/>
      </w:tabs>
      <w:spacing w:before="120" w:after="120"/>
      <w:jc w:val="center"/>
    </w:pPr>
    <w:rPr>
      <w:rFonts w:ascii="Courier New" w:hAnsi="Courier New"/>
      <w:lang w:val="en-US"/>
    </w:rPr>
  </w:style>
  <w:style w:type="paragraph" w:customStyle="1" w:styleId="Abstract">
    <w:name w:val="Abstract"/>
    <w:basedOn w:val="Normal"/>
    <w:rsid w:val="00501926"/>
    <w:pPr>
      <w:tabs>
        <w:tab w:val="left" w:pos="720"/>
      </w:tabs>
      <w:spacing w:before="120" w:after="120"/>
      <w:ind w:left="454" w:right="454"/>
    </w:pPr>
    <w:rPr>
      <w:rFonts w:ascii="Times" w:hAnsi="Times"/>
      <w:i/>
      <w:szCs w:val="24"/>
    </w:rPr>
  </w:style>
  <w:style w:type="paragraph" w:customStyle="1" w:styleId="Figure">
    <w:name w:val="Figure"/>
    <w:basedOn w:val="Normal"/>
    <w:rsid w:val="00501926"/>
    <w:pPr>
      <w:tabs>
        <w:tab w:val="left" w:pos="720"/>
      </w:tabs>
      <w:spacing w:before="120"/>
      <w:jc w:val="center"/>
    </w:pPr>
    <w:rPr>
      <w:rFonts w:ascii="Times" w:hAnsi="Times"/>
      <w:noProof/>
      <w:lang w:val="en-US"/>
    </w:rPr>
  </w:style>
  <w:style w:type="paragraph" w:customStyle="1" w:styleId="Reference">
    <w:name w:val="Reference"/>
    <w:basedOn w:val="Normal"/>
    <w:rsid w:val="00501926"/>
    <w:pPr>
      <w:tabs>
        <w:tab w:val="left" w:pos="720"/>
      </w:tabs>
      <w:spacing w:before="120"/>
      <w:ind w:left="284" w:hanging="284"/>
    </w:pPr>
    <w:rPr>
      <w:rFonts w:ascii="Times" w:hAnsi="Times"/>
      <w:lang w:val="en-US"/>
    </w:rPr>
  </w:style>
  <w:style w:type="paragraph" w:styleId="Legenda">
    <w:name w:val="caption"/>
    <w:basedOn w:val="Normal"/>
    <w:next w:val="Normal"/>
    <w:qFormat/>
    <w:rsid w:val="00501926"/>
    <w:pPr>
      <w:tabs>
        <w:tab w:val="left" w:pos="720"/>
      </w:tabs>
      <w:spacing w:before="120" w:after="120"/>
      <w:ind w:left="454" w:right="454"/>
      <w:jc w:val="center"/>
    </w:pPr>
    <w:rPr>
      <w:rFonts w:ascii="Helvetica" w:hAnsi="Helvetica"/>
      <w:b/>
      <w:bCs/>
      <w:lang w:val="en-US"/>
    </w:rPr>
  </w:style>
  <w:style w:type="paragraph" w:customStyle="1" w:styleId="AR-Titulo">
    <w:name w:val="AR-Titulo"/>
    <w:basedOn w:val="Ttulo"/>
    <w:rsid w:val="00501926"/>
    <w:pPr>
      <w:keepNext w:val="0"/>
      <w:widowControl/>
      <w:tabs>
        <w:tab w:val="left" w:pos="720"/>
      </w:tabs>
      <w:spacing w:after="0"/>
      <w:ind w:firstLine="397"/>
      <w:jc w:val="center"/>
    </w:pPr>
    <w:rPr>
      <w:rFonts w:ascii="Times" w:hAnsi="Times" w:cs="Arial"/>
      <w:b/>
      <w:bCs/>
      <w:snapToGrid/>
      <w:sz w:val="32"/>
      <w:szCs w:val="32"/>
      <w:lang w:val="en-US"/>
    </w:rPr>
  </w:style>
  <w:style w:type="paragraph" w:customStyle="1" w:styleId="AR-Author">
    <w:name w:val="AR-Author"/>
    <w:basedOn w:val="Author"/>
    <w:rsid w:val="00501926"/>
    <w:rPr>
      <w:lang w:val="pt-BR"/>
    </w:rPr>
  </w:style>
  <w:style w:type="paragraph" w:customStyle="1" w:styleId="AR-Address">
    <w:name w:val="AR-Address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lang w:val="en-US"/>
    </w:rPr>
  </w:style>
  <w:style w:type="paragraph" w:customStyle="1" w:styleId="AR-Email">
    <w:name w:val="AR-Email"/>
    <w:basedOn w:val="Email"/>
    <w:rsid w:val="00501926"/>
    <w:rPr>
      <w:lang w:val="pt-BR"/>
    </w:rPr>
  </w:style>
  <w:style w:type="paragraph" w:customStyle="1" w:styleId="AR-Abstract">
    <w:name w:val="AR-Abstract"/>
    <w:basedOn w:val="Abstract"/>
    <w:rsid w:val="00501926"/>
  </w:style>
  <w:style w:type="paragraph" w:customStyle="1" w:styleId="AR-Ttulo1">
    <w:name w:val="AR-Título 1"/>
    <w:basedOn w:val="Ttulo1"/>
    <w:rsid w:val="00501926"/>
    <w:pPr>
      <w:widowControl/>
      <w:tabs>
        <w:tab w:val="left" w:pos="720"/>
      </w:tabs>
      <w:spacing w:after="0"/>
    </w:pPr>
    <w:rPr>
      <w:rFonts w:ascii="Times" w:hAnsi="Times"/>
      <w:snapToGrid/>
      <w:kern w:val="28"/>
      <w:sz w:val="26"/>
      <w:lang w:val="en-US"/>
    </w:rPr>
  </w:style>
  <w:style w:type="paragraph" w:customStyle="1" w:styleId="AR-Normal">
    <w:name w:val="AR-Normal"/>
    <w:basedOn w:val="Normal"/>
    <w:rsid w:val="001D59F7"/>
    <w:pPr>
      <w:tabs>
        <w:tab w:val="left" w:pos="720"/>
      </w:tabs>
      <w:spacing w:before="120"/>
    </w:pPr>
    <w:rPr>
      <w:rFonts w:ascii="Times" w:hAnsi="Times"/>
      <w:lang w:val="en-US"/>
    </w:rPr>
  </w:style>
  <w:style w:type="paragraph" w:customStyle="1" w:styleId="AR-Ttulo2">
    <w:name w:val="AR-Título 2"/>
    <w:basedOn w:val="Ttulo2"/>
    <w:rsid w:val="001D59F7"/>
    <w:pPr>
      <w:tabs>
        <w:tab w:val="left" w:pos="720"/>
      </w:tabs>
      <w:spacing w:after="0"/>
    </w:pPr>
    <w:rPr>
      <w:rFonts w:ascii="Times" w:hAnsi="Times"/>
      <w:i/>
      <w:lang w:val="en-US"/>
    </w:rPr>
  </w:style>
  <w:style w:type="paragraph" w:customStyle="1" w:styleId="AR-Figure">
    <w:name w:val="AR-Figure"/>
    <w:basedOn w:val="Figure"/>
    <w:rsid w:val="001D59F7"/>
  </w:style>
  <w:style w:type="paragraph" w:customStyle="1" w:styleId="AR-Legenda">
    <w:name w:val="AR-Legenda"/>
    <w:basedOn w:val="Legenda"/>
    <w:rsid w:val="001D59F7"/>
  </w:style>
  <w:style w:type="paragraph" w:customStyle="1" w:styleId="AR-Reference">
    <w:name w:val="AR-Reference"/>
    <w:basedOn w:val="Reference"/>
    <w:rsid w:val="001D59F7"/>
  </w:style>
  <w:style w:type="paragraph" w:customStyle="1" w:styleId="TC-TituloApendice">
    <w:name w:val="TC-TituloApendice"/>
    <w:rsid w:val="00D15FBD"/>
    <w:pPr>
      <w:spacing w:after="1700"/>
      <w:jc w:val="center"/>
    </w:pPr>
    <w:rPr>
      <w:b/>
      <w:caps/>
      <w:snapToGrid w:val="0"/>
      <w:sz w:val="26"/>
      <w:szCs w:val="26"/>
      <w:lang w:val="en-US" w:eastAsia="pt-BR"/>
    </w:rPr>
  </w:style>
  <w:style w:type="character" w:styleId="Hiperligao">
    <w:name w:val="Hyperlink"/>
    <w:basedOn w:val="Tipodeletrapredefinidodopargrafo"/>
    <w:uiPriority w:val="99"/>
    <w:rsid w:val="00165272"/>
    <w:rPr>
      <w:color w:val="0000FF"/>
      <w:u w:val="single"/>
    </w:rPr>
  </w:style>
  <w:style w:type="paragraph" w:customStyle="1" w:styleId="TC-TituloAnexo">
    <w:name w:val="TC-TituloAnexo"/>
    <w:rsid w:val="00D15FBD"/>
    <w:pPr>
      <w:spacing w:after="1700"/>
      <w:jc w:val="center"/>
    </w:pPr>
    <w:rPr>
      <w:b/>
      <w:caps/>
      <w:snapToGrid w:val="0"/>
      <w:sz w:val="26"/>
      <w:szCs w:val="26"/>
      <w:lang w:eastAsia="pt-BR"/>
    </w:rPr>
  </w:style>
  <w:style w:type="paragraph" w:styleId="Corpodetexto">
    <w:name w:val="Body Text"/>
    <w:basedOn w:val="Normal"/>
    <w:link w:val="CorpodetextoCarter"/>
    <w:rsid w:val="007E1C6B"/>
    <w:pPr>
      <w:jc w:val="center"/>
    </w:pPr>
  </w:style>
  <w:style w:type="character" w:customStyle="1" w:styleId="CorpodetextoCarter">
    <w:name w:val="Corpo de texto Caráter"/>
    <w:basedOn w:val="Tipodeletrapredefinidodopargrafo"/>
    <w:link w:val="Corpodetexto"/>
    <w:rsid w:val="007E1C6B"/>
    <w:rPr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250FFB"/>
    <w:rPr>
      <w:color w:val="80808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B084E"/>
    <w:rPr>
      <w:snapToGrid w:val="0"/>
      <w:sz w:val="24"/>
      <w:lang w:val="pt-BR" w:eastAsia="pt-BR"/>
    </w:rPr>
  </w:style>
  <w:style w:type="character" w:customStyle="1" w:styleId="politonico">
    <w:name w:val="politonico"/>
    <w:basedOn w:val="Tipodeletrapredefinidodopargrafo"/>
    <w:rsid w:val="00913321"/>
  </w:style>
  <w:style w:type="paragraph" w:styleId="Textodebalo">
    <w:name w:val="Balloon Text"/>
    <w:basedOn w:val="Normal"/>
    <w:link w:val="TextodebaloCarter"/>
    <w:rsid w:val="00BF30E6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BF30E6"/>
    <w:rPr>
      <w:rFonts w:ascii="Segoe UI" w:hAnsi="Segoe UI" w:cs="Segoe UI"/>
      <w:sz w:val="18"/>
      <w:szCs w:val="18"/>
      <w:lang w:val="pt-BR" w:eastAsia="pt-BR"/>
    </w:rPr>
  </w:style>
  <w:style w:type="paragraph" w:styleId="Cabealhodondice">
    <w:name w:val="TOC Heading"/>
    <w:basedOn w:val="Ttulo1"/>
    <w:next w:val="Normal"/>
    <w:uiPriority w:val="39"/>
    <w:unhideWhenUsed/>
    <w:qFormat/>
    <w:rsid w:val="00A22491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zCs w:val="3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9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92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8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71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ca\Desktop\BSI11-PI-Aula004b-ModeloProjetoDePesquisa-2011-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5A81A-0A07-4C4F-BE9C-3844C9C5D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BSI11-PI-Aula004b-ModeloProjetoDePesquisa-2011-2</Template>
  <TotalTime>19</TotalTime>
  <Pages>13</Pages>
  <Words>1107</Words>
  <Characters>5981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Relatório Final - Word - Versão 1.0</vt:lpstr>
      <vt:lpstr>Modelo Relatório Final - Word - Versão 1.0</vt:lpstr>
    </vt:vector>
  </TitlesOfParts>
  <Company>Particular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Relatório Final - Word - Versão 1.0</dc:title>
  <dc:subject>TCC</dc:subject>
  <dc:creator>Goncalo Rodrigues</dc:creator>
  <cp:keywords/>
  <cp:lastModifiedBy>hp</cp:lastModifiedBy>
  <cp:revision>3</cp:revision>
  <cp:lastPrinted>2001-10-14T17:47:00Z</cp:lastPrinted>
  <dcterms:created xsi:type="dcterms:W3CDTF">2019-04-14T14:22:00Z</dcterms:created>
  <dcterms:modified xsi:type="dcterms:W3CDTF">2019-04-14T15:10:00Z</dcterms:modified>
</cp:coreProperties>
</file>